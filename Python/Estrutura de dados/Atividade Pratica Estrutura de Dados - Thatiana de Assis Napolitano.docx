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31EAC550" w:rsidR="00372854" w:rsidRPr="00A25F6B" w:rsidRDefault="0094025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Análise e Desenvolvimento de sistemas</w:t>
      </w:r>
    </w:p>
    <w:p w14:paraId="36C16FE2" w14:textId="32ED56F3" w:rsidR="00372854" w:rsidRPr="00372854" w:rsidRDefault="004418F9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ESTRUTURA DE DADOS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067A2D47" w:rsidR="00A96CE3" w:rsidRPr="001832B6" w:rsidRDefault="00940254" w:rsidP="00A96CE3">
      <w:pPr>
        <w:pStyle w:val="07-FolhadeRosto"/>
        <w:jc w:val="right"/>
        <w:rPr>
          <w:b w:val="0"/>
          <w:highlight w:val="yellow"/>
        </w:rPr>
      </w:pPr>
      <w:r w:rsidRPr="00940254">
        <w:rPr>
          <w:b w:val="0"/>
        </w:rPr>
        <w:t>tHATIANA DE aSSIS nAPOLITANO</w:t>
      </w:r>
      <w:r w:rsidR="004F44EC" w:rsidRPr="00940254">
        <w:rPr>
          <w:b w:val="0"/>
        </w:rPr>
        <w:t xml:space="preserve"> – RU: </w:t>
      </w:r>
      <w:r w:rsidRPr="00940254">
        <w:rPr>
          <w:b w:val="0"/>
        </w:rPr>
        <w:t>4302056</w:t>
      </w:r>
    </w:p>
    <w:p w14:paraId="10D4C1A9" w14:textId="77777777" w:rsidR="00A96CE3" w:rsidRDefault="00A96CE3" w:rsidP="00A96CE3">
      <w:pPr>
        <w:pStyle w:val="07-FolhadeRosto"/>
        <w:jc w:val="right"/>
        <w:rPr>
          <w:b w:val="0"/>
        </w:rPr>
      </w:pPr>
    </w:p>
    <w:p w14:paraId="7A1A37B7" w14:textId="77777777" w:rsidR="00910298" w:rsidRPr="00372854" w:rsidRDefault="00910298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6C2F686F" w:rsidR="00E66E98" w:rsidRPr="00940254" w:rsidRDefault="00940254" w:rsidP="00E66E98">
      <w:pPr>
        <w:pStyle w:val="07-FolhadeRosto"/>
        <w:rPr>
          <w:b w:val="0"/>
        </w:rPr>
      </w:pPr>
      <w:r w:rsidRPr="00940254">
        <w:rPr>
          <w:b w:val="0"/>
        </w:rPr>
        <w:t>rIO DE JANEIRO - RJ</w:t>
      </w:r>
    </w:p>
    <w:p w14:paraId="6CB7950C" w14:textId="620A015C" w:rsidR="00A96CE3" w:rsidRPr="00372854" w:rsidRDefault="0061751E" w:rsidP="00E66E98">
      <w:pPr>
        <w:pStyle w:val="07-FolhadeRosto"/>
        <w:rPr>
          <w:b w:val="0"/>
        </w:rPr>
      </w:pPr>
      <w:r>
        <w:rPr>
          <w:b w:val="0"/>
        </w:rPr>
        <w:t>2024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3848BB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4F425BBF" w14:textId="71C7321F" w:rsidR="001852E1" w:rsidRDefault="008F612E" w:rsidP="001852E1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1 </w:t>
      </w:r>
    </w:p>
    <w:p w14:paraId="70734008" w14:textId="77777777" w:rsidR="004C4CDD" w:rsidRDefault="001852E1" w:rsidP="004C4CDD">
      <w:pPr>
        <w:pStyle w:val="01-Texto"/>
        <w:numPr>
          <w:ilvl w:val="0"/>
          <w:numId w:val="21"/>
        </w:numPr>
      </w:pPr>
      <w:r>
        <w:t>Enunciado da Questão:</w:t>
      </w:r>
    </w:p>
    <w:p w14:paraId="7A324600" w14:textId="35BB6089" w:rsidR="001852E1" w:rsidRDefault="004C4CDD" w:rsidP="004C4CDD">
      <w:pPr>
        <w:pStyle w:val="01-Texto"/>
        <w:ind w:firstLine="0"/>
      </w:pPr>
      <w:r>
        <w:t xml:space="preserve">O algoritmo de ordenação por intercalação, ou Merge </w:t>
      </w:r>
      <w:proofErr w:type="spellStart"/>
      <w:r>
        <w:t>Sort</w:t>
      </w:r>
      <w:proofErr w:type="spellEnd"/>
      <w:r>
        <w:t xml:space="preserve">, usufrui da estratégia de dividir para conquistar. O Merge </w:t>
      </w:r>
      <w:proofErr w:type="spellStart"/>
      <w:r>
        <w:t>Sort</w:t>
      </w:r>
      <w:proofErr w:type="spellEnd"/>
      <w:r>
        <w:t xml:space="preserve"> realiza a ordenação dividindo um conjunto de dados em </w:t>
      </w:r>
      <w:proofErr w:type="gramStart"/>
      <w:r>
        <w:t>metades iguais</w:t>
      </w:r>
      <w:proofErr w:type="gramEnd"/>
      <w:r>
        <w:t xml:space="preserve"> e reorganizando essas metades. É um algoritmo que opera de maneira recursiva, dividindo de maneira contínua o conjunto de dados até eles tornarem-se indivisíveis.” Abaixo temos o código da função em Python do algoritmo Merge </w:t>
      </w:r>
      <w:proofErr w:type="spellStart"/>
      <w:r>
        <w:t>Sort</w:t>
      </w:r>
      <w:proofErr w:type="spellEnd"/>
      <w:r>
        <w:t>.</w:t>
      </w:r>
    </w:p>
    <w:p w14:paraId="2B6D5AC6" w14:textId="46AB098B" w:rsidR="005B2C1F" w:rsidRPr="004C4CDD" w:rsidRDefault="001E7F12" w:rsidP="004C4CDD">
      <w:pPr>
        <w:pStyle w:val="01-Texto"/>
        <w:ind w:firstLine="0"/>
      </w:pPr>
      <w:r>
        <w:t>Reescreva a função “</w:t>
      </w:r>
      <w:proofErr w:type="spellStart"/>
      <w:r>
        <w:t>mergeSort</w:t>
      </w:r>
      <w:proofErr w:type="spellEnd"/>
      <w:r>
        <w:t>” de forma que ela realize a ordenação dos elementos do maior para o menor elemento. Por exemplo: Para a entrada: [54, 26, 93, 17, 77, 31, 44, 55] A saída deve ser: [93, 77, 55, 54, 44, 31, 26, 17] Além de reescrever a função, você estudante deve comentar todas as linhas de código, explicando o que está sendo realizado. Não se esqueça de testar o código e anexar a print do terminal no documento de entrega.</w:t>
      </w:r>
    </w:p>
    <w:p w14:paraId="41FC81BA" w14:textId="7E688A64" w:rsidR="00781850" w:rsidRDefault="001852E1" w:rsidP="00781850">
      <w:pPr>
        <w:pStyle w:val="01-Texto"/>
        <w:numPr>
          <w:ilvl w:val="0"/>
          <w:numId w:val="21"/>
        </w:numPr>
      </w:pPr>
      <w:r>
        <w:t>Código completo:</w:t>
      </w:r>
    </w:p>
    <w:p w14:paraId="09877F7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i/>
          <w:iCs/>
          <w:color w:val="E7ADFB"/>
          <w:sz w:val="21"/>
          <w:szCs w:val="21"/>
          <w:lang w:val="en-US"/>
        </w:rPr>
        <w:t>def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proofErr w:type="spellStart"/>
      <w:r w:rsidRPr="00781850">
        <w:rPr>
          <w:rFonts w:ascii="Consolas" w:hAnsi="Consolas"/>
          <w:color w:val="F36F98"/>
          <w:sz w:val="21"/>
          <w:szCs w:val="21"/>
          <w:lang w:val="en-US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(</w:t>
      </w:r>
      <w:r w:rsidRPr="00781850">
        <w:rPr>
          <w:rFonts w:ascii="Consolas" w:hAnsi="Consolas"/>
          <w:i/>
          <w:iCs/>
          <w:color w:val="F8C275"/>
          <w:sz w:val="21"/>
          <w:szCs w:val="21"/>
          <w:lang w:val="en-US"/>
        </w:rPr>
        <w:t>dados</w:t>
      </w:r>
      <w:r w:rsidRPr="00781850">
        <w:rPr>
          <w:rFonts w:ascii="Consolas" w:hAnsi="Consolas"/>
          <w:color w:val="FBD3E1"/>
          <w:sz w:val="21"/>
          <w:szCs w:val="21"/>
          <w:lang w:val="en-US"/>
        </w:rPr>
        <w:t>):</w:t>
      </w:r>
    </w:p>
    <w:p w14:paraId="2E30C7ED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</w:t>
      </w:r>
      <w:r w:rsidRPr="00781850">
        <w:rPr>
          <w:rFonts w:ascii="Consolas" w:hAnsi="Consolas"/>
          <w:i/>
          <w:iCs/>
          <w:color w:val="E752A1"/>
          <w:sz w:val="21"/>
          <w:szCs w:val="21"/>
          <w:lang w:val="en-US"/>
        </w:rPr>
        <w:t>if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  <w:lang w:val="en-US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(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>dados</w:t>
      </w:r>
      <w:r w:rsidRPr="00781850">
        <w:rPr>
          <w:rFonts w:ascii="Consolas" w:hAnsi="Consolas"/>
          <w:color w:val="FBD3E1"/>
          <w:sz w:val="21"/>
          <w:szCs w:val="21"/>
          <w:lang w:val="en-US"/>
        </w:rPr>
        <w:t>)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&gt;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  <w:lang w:val="en-US"/>
        </w:rPr>
        <w:t>1</w:t>
      </w:r>
      <w:r w:rsidRPr="00781850">
        <w:rPr>
          <w:rFonts w:ascii="Consolas" w:hAnsi="Consolas"/>
          <w:color w:val="E7ADFB"/>
          <w:sz w:val="21"/>
          <w:szCs w:val="21"/>
          <w:lang w:val="en-US"/>
        </w:rPr>
        <w:t>:</w:t>
      </w:r>
    </w:p>
    <w:p w14:paraId="20729994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    </w:t>
      </w:r>
      <w:r w:rsidRPr="00781850">
        <w:rPr>
          <w:rFonts w:ascii="Consolas" w:hAnsi="Consolas"/>
          <w:color w:val="FCF6FF"/>
          <w:sz w:val="21"/>
          <w:szCs w:val="21"/>
        </w:rPr>
        <w:t xml:space="preserve">meio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E752A1"/>
          <w:sz w:val="21"/>
          <w:szCs w:val="21"/>
        </w:rPr>
        <w:t>//</w:t>
      </w:r>
      <w:r w:rsidRPr="00781850">
        <w:rPr>
          <w:rFonts w:ascii="Consolas" w:hAnsi="Consolas"/>
          <w:color w:val="F8C275"/>
          <w:sz w:val="21"/>
          <w:szCs w:val="21"/>
        </w:rPr>
        <w:t>2</w:t>
      </w:r>
    </w:p>
    <w:p w14:paraId="677A8B5E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esquerda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  <w:r w:rsidRPr="00781850">
        <w:rPr>
          <w:rFonts w:ascii="Consolas" w:hAnsi="Consolas"/>
          <w:color w:val="FCF6FF"/>
          <w:sz w:val="21"/>
          <w:szCs w:val="21"/>
        </w:rPr>
        <w:t>meio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634195B9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direita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meio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6619CEB8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color w:val="F36F98"/>
          <w:sz w:val="21"/>
          <w:szCs w:val="21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</w:p>
    <w:p w14:paraId="071C53FF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color w:val="F36F98"/>
          <w:sz w:val="21"/>
          <w:szCs w:val="21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</w:p>
    <w:p w14:paraId="64CF075F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i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j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k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0</w:t>
      </w:r>
    </w:p>
    <w:p w14:paraId="755AA804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while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i</w:t>
      </w:r>
      <w:r w:rsidRPr="00781850">
        <w:rPr>
          <w:rFonts w:ascii="Consolas" w:hAnsi="Consolas"/>
          <w:color w:val="E752A1"/>
          <w:sz w:val="21"/>
          <w:szCs w:val="21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proofErr w:type="spellStart"/>
      <w:r w:rsidRPr="00781850">
        <w:rPr>
          <w:rFonts w:ascii="Consolas" w:hAnsi="Consolas"/>
          <w:color w:val="E752A1"/>
          <w:sz w:val="21"/>
          <w:szCs w:val="21"/>
        </w:rPr>
        <w:t>and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j</w:t>
      </w:r>
      <w:r w:rsidRPr="00781850">
        <w:rPr>
          <w:rFonts w:ascii="Consolas" w:hAnsi="Consolas"/>
          <w:color w:val="E752A1"/>
          <w:sz w:val="21"/>
          <w:szCs w:val="21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31EC9FDC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if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esquerda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&gt;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5DBD7EE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49B97446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i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6AAE88E7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else</w:t>
      </w:r>
      <w:proofErr w:type="spellEnd"/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44C70033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215F8F27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    j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6A0390D9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k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25D8D230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</w:t>
      </w:r>
      <w:proofErr w:type="spellStart"/>
      <w:r w:rsidRPr="00781850">
        <w:rPr>
          <w:rFonts w:ascii="Consolas" w:hAnsi="Consolas"/>
          <w:i/>
          <w:iCs/>
          <w:color w:val="E752A1"/>
          <w:sz w:val="21"/>
          <w:szCs w:val="21"/>
        </w:rPr>
        <w:t>while</w:t>
      </w:r>
      <w:proofErr w:type="spellEnd"/>
      <w:r w:rsidRPr="00781850">
        <w:rPr>
          <w:rFonts w:ascii="Consolas" w:hAnsi="Consolas"/>
          <w:color w:val="FCF6FF"/>
          <w:sz w:val="21"/>
          <w:szCs w:val="21"/>
        </w:rPr>
        <w:t xml:space="preserve"> i</w:t>
      </w:r>
      <w:r w:rsidRPr="00781850">
        <w:rPr>
          <w:rFonts w:ascii="Consolas" w:hAnsi="Consolas"/>
          <w:color w:val="E752A1"/>
          <w:sz w:val="21"/>
          <w:szCs w:val="21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E7ADFB"/>
          <w:sz w:val="21"/>
          <w:szCs w:val="21"/>
        </w:rPr>
        <w:t>:</w:t>
      </w:r>
    </w:p>
    <w:p w14:paraId="0A0450DC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esquerda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i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629EBE18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  <w:proofErr w:type="spellStart"/>
      <w:r w:rsidRPr="00781850">
        <w:rPr>
          <w:rFonts w:ascii="Consolas" w:hAnsi="Consolas"/>
          <w:color w:val="FCF6FF"/>
          <w:sz w:val="21"/>
          <w:szCs w:val="21"/>
          <w:lang w:val="en-US"/>
        </w:rPr>
        <w:t>i</w:t>
      </w:r>
      <w:proofErr w:type="spellEnd"/>
      <w:r w:rsidRPr="00781850">
        <w:rPr>
          <w:rFonts w:ascii="Consolas" w:hAnsi="Consolas"/>
          <w:color w:val="E752A1"/>
          <w:sz w:val="21"/>
          <w:szCs w:val="21"/>
          <w:lang w:val="en-US"/>
        </w:rPr>
        <w:t>=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>i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+</w:t>
      </w:r>
      <w:r w:rsidRPr="00781850">
        <w:rPr>
          <w:rFonts w:ascii="Consolas" w:hAnsi="Consolas"/>
          <w:color w:val="F8C275"/>
          <w:sz w:val="21"/>
          <w:szCs w:val="21"/>
          <w:lang w:val="en-US"/>
        </w:rPr>
        <w:t>1</w:t>
      </w:r>
    </w:p>
    <w:p w14:paraId="7EEF851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>            k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=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>k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+</w:t>
      </w:r>
      <w:r w:rsidRPr="00781850">
        <w:rPr>
          <w:rFonts w:ascii="Consolas" w:hAnsi="Consolas"/>
          <w:color w:val="F8C275"/>
          <w:sz w:val="21"/>
          <w:szCs w:val="21"/>
          <w:lang w:val="en-US"/>
        </w:rPr>
        <w:t>1</w:t>
      </w:r>
    </w:p>
    <w:p w14:paraId="45D0E206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  <w:lang w:val="en-US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    </w:t>
      </w:r>
      <w:r w:rsidRPr="00781850">
        <w:rPr>
          <w:rFonts w:ascii="Consolas" w:hAnsi="Consolas"/>
          <w:i/>
          <w:iCs/>
          <w:color w:val="E752A1"/>
          <w:sz w:val="21"/>
          <w:szCs w:val="21"/>
          <w:lang w:val="en-US"/>
        </w:rPr>
        <w:t>while</w:t>
      </w: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 j</w:t>
      </w:r>
      <w:r w:rsidRPr="00781850">
        <w:rPr>
          <w:rFonts w:ascii="Consolas" w:hAnsi="Consolas"/>
          <w:color w:val="E752A1"/>
          <w:sz w:val="21"/>
          <w:szCs w:val="21"/>
          <w:lang w:val="en-US"/>
        </w:rPr>
        <w:t>&lt;</w:t>
      </w:r>
      <w:proofErr w:type="spellStart"/>
      <w:r w:rsidRPr="00781850">
        <w:rPr>
          <w:rFonts w:ascii="Consolas" w:hAnsi="Consolas"/>
          <w:i/>
          <w:iCs/>
          <w:color w:val="F8C275"/>
          <w:sz w:val="21"/>
          <w:szCs w:val="21"/>
          <w:lang w:val="en-US"/>
        </w:rPr>
        <w:t>len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(</w:t>
      </w:r>
      <w:proofErr w:type="spellStart"/>
      <w:r w:rsidRPr="00781850">
        <w:rPr>
          <w:rFonts w:ascii="Consolas" w:hAnsi="Consolas"/>
          <w:color w:val="FCF6FF"/>
          <w:sz w:val="21"/>
          <w:szCs w:val="21"/>
          <w:lang w:val="en-US"/>
        </w:rPr>
        <w:t>direita</w:t>
      </w:r>
      <w:proofErr w:type="spellEnd"/>
      <w:r w:rsidRPr="00781850">
        <w:rPr>
          <w:rFonts w:ascii="Consolas" w:hAnsi="Consolas"/>
          <w:color w:val="FBD3E1"/>
          <w:sz w:val="21"/>
          <w:szCs w:val="21"/>
          <w:lang w:val="en-US"/>
        </w:rPr>
        <w:t>)</w:t>
      </w:r>
      <w:r w:rsidRPr="00781850">
        <w:rPr>
          <w:rFonts w:ascii="Consolas" w:hAnsi="Consolas"/>
          <w:color w:val="E7ADFB"/>
          <w:sz w:val="21"/>
          <w:szCs w:val="21"/>
          <w:lang w:val="en-US"/>
        </w:rPr>
        <w:t>:</w:t>
      </w:r>
    </w:p>
    <w:p w14:paraId="797BDBF7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  <w:lang w:val="en-US"/>
        </w:rPr>
        <w:t xml:space="preserve">            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k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direita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1FB2802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>            j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>j</w:t>
      </w:r>
      <w:r w:rsidRPr="00781850">
        <w:rPr>
          <w:rFonts w:ascii="Consolas" w:hAnsi="Consolas"/>
          <w:color w:val="E752A1"/>
          <w:sz w:val="21"/>
          <w:szCs w:val="21"/>
        </w:rPr>
        <w:t>+</w:t>
      </w:r>
      <w:r w:rsidRPr="00781850">
        <w:rPr>
          <w:rFonts w:ascii="Consolas" w:hAnsi="Consolas"/>
          <w:color w:val="F8C275"/>
          <w:sz w:val="21"/>
          <w:szCs w:val="21"/>
        </w:rPr>
        <w:t>1</w:t>
      </w:r>
    </w:p>
    <w:p w14:paraId="1DEA2CF6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            </w:t>
      </w:r>
    </w:p>
    <w:p w14:paraId="3BCB8AF8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color w:val="FCF6FF"/>
          <w:sz w:val="21"/>
          <w:szCs w:val="21"/>
        </w:rPr>
        <w:t xml:space="preserve">dados </w:t>
      </w:r>
      <w:r w:rsidRPr="00781850">
        <w:rPr>
          <w:rFonts w:ascii="Consolas" w:hAnsi="Consolas"/>
          <w:color w:val="E752A1"/>
          <w:sz w:val="21"/>
          <w:szCs w:val="21"/>
        </w:rPr>
        <w:t>=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BD3E1"/>
          <w:sz w:val="21"/>
          <w:szCs w:val="21"/>
        </w:rPr>
        <w:t>[</w:t>
      </w:r>
      <w:r w:rsidRPr="00781850">
        <w:rPr>
          <w:rFonts w:ascii="Consolas" w:hAnsi="Consolas"/>
          <w:color w:val="F8C275"/>
          <w:sz w:val="21"/>
          <w:szCs w:val="21"/>
        </w:rPr>
        <w:t>54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26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93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17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77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31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44</w:t>
      </w:r>
      <w:r w:rsidRPr="00781850">
        <w:rPr>
          <w:rFonts w:ascii="Consolas" w:hAnsi="Consolas"/>
          <w:color w:val="E7ADFB"/>
          <w:sz w:val="21"/>
          <w:szCs w:val="21"/>
        </w:rPr>
        <w:t>,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  <w:r w:rsidRPr="00781850">
        <w:rPr>
          <w:rFonts w:ascii="Consolas" w:hAnsi="Consolas"/>
          <w:color w:val="F8C275"/>
          <w:sz w:val="21"/>
          <w:szCs w:val="21"/>
        </w:rPr>
        <w:t>55</w:t>
      </w:r>
      <w:r w:rsidRPr="00781850">
        <w:rPr>
          <w:rFonts w:ascii="Consolas" w:hAnsi="Consolas"/>
          <w:color w:val="FBD3E1"/>
          <w:sz w:val="21"/>
          <w:szCs w:val="21"/>
        </w:rPr>
        <w:t>]</w:t>
      </w:r>
    </w:p>
    <w:p w14:paraId="0A9F2F61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proofErr w:type="spellStart"/>
      <w:r w:rsidRPr="00781850">
        <w:rPr>
          <w:rFonts w:ascii="Consolas" w:hAnsi="Consolas"/>
          <w:color w:val="F36F98"/>
          <w:sz w:val="21"/>
          <w:szCs w:val="21"/>
        </w:rPr>
        <w:t>mergeSort</w:t>
      </w:r>
      <w:proofErr w:type="spellEnd"/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</w:p>
    <w:p w14:paraId="17E94334" w14:textId="77777777" w:rsidR="00781850" w:rsidRPr="00781850" w:rsidRDefault="00781850" w:rsidP="00781850">
      <w:pPr>
        <w:shd w:val="clear" w:color="auto" w:fill="27273A"/>
        <w:spacing w:line="285" w:lineRule="atLeast"/>
        <w:jc w:val="left"/>
        <w:rPr>
          <w:rFonts w:ascii="Consolas" w:hAnsi="Consolas"/>
          <w:color w:val="FCF6FF"/>
          <w:sz w:val="21"/>
          <w:szCs w:val="21"/>
        </w:rPr>
      </w:pPr>
      <w:r w:rsidRPr="00781850">
        <w:rPr>
          <w:rFonts w:ascii="Consolas" w:hAnsi="Consolas"/>
          <w:i/>
          <w:iCs/>
          <w:color w:val="F8C275"/>
          <w:sz w:val="21"/>
          <w:szCs w:val="21"/>
        </w:rPr>
        <w:t>print</w:t>
      </w:r>
      <w:r w:rsidRPr="00781850">
        <w:rPr>
          <w:rFonts w:ascii="Consolas" w:hAnsi="Consolas"/>
          <w:color w:val="FBD3E1"/>
          <w:sz w:val="21"/>
          <w:szCs w:val="21"/>
        </w:rPr>
        <w:t>(</w:t>
      </w:r>
      <w:r w:rsidRPr="00781850">
        <w:rPr>
          <w:rFonts w:ascii="Consolas" w:hAnsi="Consolas"/>
          <w:color w:val="FCF6FF"/>
          <w:sz w:val="21"/>
          <w:szCs w:val="21"/>
        </w:rPr>
        <w:t>dados</w:t>
      </w:r>
      <w:r w:rsidRPr="00781850">
        <w:rPr>
          <w:rFonts w:ascii="Consolas" w:hAnsi="Consolas"/>
          <w:color w:val="FBD3E1"/>
          <w:sz w:val="21"/>
          <w:szCs w:val="21"/>
        </w:rPr>
        <w:t>)</w:t>
      </w:r>
      <w:r w:rsidRPr="00781850">
        <w:rPr>
          <w:rFonts w:ascii="Consolas" w:hAnsi="Consolas"/>
          <w:color w:val="FCF6FF"/>
          <w:sz w:val="21"/>
          <w:szCs w:val="21"/>
        </w:rPr>
        <w:t xml:space="preserve"> </w:t>
      </w:r>
    </w:p>
    <w:p w14:paraId="4C6B524C" w14:textId="77777777" w:rsidR="00781850" w:rsidRPr="001852E1" w:rsidRDefault="00781850" w:rsidP="00781850">
      <w:pPr>
        <w:pStyle w:val="01-Texto"/>
        <w:ind w:firstLine="0"/>
      </w:pPr>
    </w:p>
    <w:p w14:paraId="10CB2503" w14:textId="5C70ED3C" w:rsidR="00781850" w:rsidRDefault="00781850" w:rsidP="00781850">
      <w:pPr>
        <w:pStyle w:val="01-Texto"/>
        <w:ind w:firstLine="0"/>
      </w:pPr>
      <w:r w:rsidRPr="00781850">
        <w:lastRenderedPageBreak/>
        <w:drawing>
          <wp:inline distT="0" distB="0" distL="0" distR="0" wp14:anchorId="7349FC06" wp14:editId="7972EC82">
            <wp:extent cx="5760720" cy="1936750"/>
            <wp:effectExtent l="0" t="0" r="0" b="6350"/>
            <wp:docPr id="636061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137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518B" w14:textId="7A9A696B" w:rsidR="00172E44" w:rsidRPr="001852E1" w:rsidRDefault="00172E44" w:rsidP="00172E44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785926DF" w14:textId="4A022905" w:rsidR="00172E44" w:rsidRDefault="004C4CDD" w:rsidP="00172E44">
      <w:pPr>
        <w:spacing w:line="360" w:lineRule="auto"/>
        <w:ind w:firstLine="426"/>
        <w:rPr>
          <w:i/>
          <w:iCs/>
          <w:szCs w:val="24"/>
        </w:rPr>
      </w:pPr>
      <w:r w:rsidRPr="004C4CDD">
        <w:rPr>
          <w:i/>
          <w:iCs/>
          <w:noProof/>
          <w:szCs w:val="24"/>
        </w:rPr>
        <w:drawing>
          <wp:inline distT="0" distB="0" distL="0" distR="0" wp14:anchorId="34CBEC4A" wp14:editId="56D0EEC2">
            <wp:extent cx="5220429" cy="724001"/>
            <wp:effectExtent l="0" t="0" r="0" b="0"/>
            <wp:docPr id="20404692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927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E9E" w14:textId="77777777" w:rsidR="00172E44" w:rsidRDefault="00172E44" w:rsidP="00172E44">
      <w:pPr>
        <w:spacing w:line="360" w:lineRule="auto"/>
        <w:ind w:firstLine="426"/>
        <w:rPr>
          <w:szCs w:val="24"/>
        </w:rPr>
      </w:pPr>
    </w:p>
    <w:p w14:paraId="3D91BA8D" w14:textId="2E5F068E" w:rsidR="00172E44" w:rsidRDefault="00172E44" w:rsidP="00172E44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2 </w:t>
      </w:r>
    </w:p>
    <w:p w14:paraId="1AAE8310" w14:textId="77777777" w:rsidR="00172E44" w:rsidRPr="001852E1" w:rsidRDefault="00172E44" w:rsidP="00172E44">
      <w:pPr>
        <w:pStyle w:val="01-Texto"/>
        <w:numPr>
          <w:ilvl w:val="0"/>
          <w:numId w:val="21"/>
        </w:numPr>
      </w:pPr>
      <w:r>
        <w:t>Enunciado da Questão:</w:t>
      </w:r>
    </w:p>
    <w:p w14:paraId="33E6B1B7" w14:textId="12199E46" w:rsidR="00172E44" w:rsidRDefault="00172E44" w:rsidP="00172E44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>(coloque aqui</w:t>
      </w:r>
      <w:r>
        <w:rPr>
          <w:i/>
          <w:iCs/>
          <w:szCs w:val="24"/>
        </w:rPr>
        <w:t xml:space="preserve"> o enunciado do Exercício 2</w:t>
      </w:r>
      <w:r w:rsidRPr="00472FE2">
        <w:rPr>
          <w:i/>
          <w:iCs/>
          <w:szCs w:val="24"/>
        </w:rPr>
        <w:t>)</w:t>
      </w:r>
    </w:p>
    <w:p w14:paraId="343C7619" w14:textId="77777777" w:rsidR="00172E44" w:rsidRPr="001852E1" w:rsidRDefault="00172E44" w:rsidP="00172E44">
      <w:pPr>
        <w:spacing w:line="360" w:lineRule="auto"/>
        <w:ind w:firstLine="426"/>
        <w:rPr>
          <w:szCs w:val="24"/>
        </w:rPr>
      </w:pPr>
    </w:p>
    <w:p w14:paraId="0E8B74E7" w14:textId="77777777" w:rsidR="00172E44" w:rsidRPr="001852E1" w:rsidRDefault="00172E44" w:rsidP="00172E44">
      <w:pPr>
        <w:pStyle w:val="01-Texto"/>
        <w:numPr>
          <w:ilvl w:val="0"/>
          <w:numId w:val="21"/>
        </w:numPr>
      </w:pPr>
      <w:r>
        <w:t>Código completo:</w:t>
      </w:r>
    </w:p>
    <w:p w14:paraId="171070E7" w14:textId="664C9AB4" w:rsidR="00172E44" w:rsidRDefault="00172E44" w:rsidP="00172E44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 solução para o Exercício 2</w:t>
      </w:r>
      <w:r w:rsidRPr="00472FE2">
        <w:rPr>
          <w:i/>
          <w:iCs/>
          <w:szCs w:val="24"/>
        </w:rPr>
        <w:t>)</w:t>
      </w:r>
    </w:p>
    <w:p w14:paraId="6CC7FD1F" w14:textId="77777777" w:rsidR="00172E44" w:rsidRDefault="00172E44" w:rsidP="00172E44">
      <w:pPr>
        <w:spacing w:line="360" w:lineRule="auto"/>
        <w:ind w:firstLine="426"/>
        <w:rPr>
          <w:i/>
          <w:iCs/>
          <w:szCs w:val="24"/>
        </w:rPr>
      </w:pPr>
    </w:p>
    <w:p w14:paraId="4F4678BC" w14:textId="77777777" w:rsidR="00172E44" w:rsidRPr="001852E1" w:rsidRDefault="00172E44" w:rsidP="00172E44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5D92A27B" w14:textId="77777777" w:rsidR="00172E44" w:rsidRDefault="00172E44" w:rsidP="00172E44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as prints do terminal mostrando o funcionamento do seu código</w:t>
      </w:r>
      <w:r w:rsidRPr="00472FE2">
        <w:rPr>
          <w:i/>
          <w:iCs/>
          <w:szCs w:val="24"/>
        </w:rPr>
        <w:t>)</w:t>
      </w:r>
    </w:p>
    <w:p w14:paraId="47AAFE4B" w14:textId="77777777" w:rsidR="0061751E" w:rsidRDefault="0061751E" w:rsidP="00172E44">
      <w:pPr>
        <w:spacing w:line="360" w:lineRule="auto"/>
        <w:ind w:firstLine="426"/>
        <w:rPr>
          <w:i/>
          <w:iCs/>
          <w:szCs w:val="24"/>
        </w:rPr>
      </w:pPr>
    </w:p>
    <w:p w14:paraId="7F66816B" w14:textId="0DFBA465" w:rsidR="0061751E" w:rsidRDefault="0061751E" w:rsidP="0061751E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3 </w:t>
      </w:r>
    </w:p>
    <w:p w14:paraId="1A7FD1FF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Enunciado da Questão:</w:t>
      </w:r>
    </w:p>
    <w:p w14:paraId="34A7DB4F" w14:textId="379B42C4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>(coloque aqui</w:t>
      </w:r>
      <w:r>
        <w:rPr>
          <w:i/>
          <w:iCs/>
          <w:szCs w:val="24"/>
        </w:rPr>
        <w:t xml:space="preserve"> o enunciado do Exercício 3</w:t>
      </w:r>
      <w:r w:rsidRPr="00472FE2">
        <w:rPr>
          <w:i/>
          <w:iCs/>
          <w:szCs w:val="24"/>
        </w:rPr>
        <w:t>)</w:t>
      </w:r>
    </w:p>
    <w:p w14:paraId="26953DF7" w14:textId="77777777" w:rsidR="0061751E" w:rsidRPr="001852E1" w:rsidRDefault="0061751E" w:rsidP="0061751E">
      <w:pPr>
        <w:spacing w:line="360" w:lineRule="auto"/>
        <w:ind w:firstLine="426"/>
        <w:rPr>
          <w:szCs w:val="24"/>
        </w:rPr>
      </w:pPr>
    </w:p>
    <w:p w14:paraId="46770585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Código completo:</w:t>
      </w:r>
    </w:p>
    <w:p w14:paraId="5F1BA285" w14:textId="407F8C94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 solução para o Exercício 3</w:t>
      </w:r>
      <w:r w:rsidRPr="00472FE2">
        <w:rPr>
          <w:i/>
          <w:iCs/>
          <w:szCs w:val="24"/>
        </w:rPr>
        <w:t>)</w:t>
      </w:r>
    </w:p>
    <w:p w14:paraId="4236B50A" w14:textId="77777777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</w:p>
    <w:p w14:paraId="47CC099D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7999A2B9" w14:textId="77777777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as prints do terminal mostrando o funcionamento do seu código</w:t>
      </w:r>
      <w:r w:rsidRPr="00472FE2">
        <w:rPr>
          <w:i/>
          <w:iCs/>
          <w:szCs w:val="24"/>
        </w:rPr>
        <w:t>)</w:t>
      </w:r>
    </w:p>
    <w:p w14:paraId="6B0D7C4D" w14:textId="77777777" w:rsidR="0061751E" w:rsidRDefault="0061751E" w:rsidP="00172E44">
      <w:pPr>
        <w:spacing w:line="360" w:lineRule="auto"/>
        <w:ind w:firstLine="426"/>
        <w:rPr>
          <w:szCs w:val="24"/>
        </w:rPr>
      </w:pPr>
    </w:p>
    <w:p w14:paraId="6CDF5075" w14:textId="05163E64" w:rsidR="0061751E" w:rsidRDefault="0061751E" w:rsidP="0061751E">
      <w:pPr>
        <w:pStyle w:val="Ttulo1"/>
        <w:spacing w:after="480"/>
        <w:ind w:left="431" w:hanging="431"/>
        <w:rPr>
          <w:szCs w:val="24"/>
        </w:rPr>
      </w:pPr>
      <w:r>
        <w:rPr>
          <w:szCs w:val="24"/>
        </w:rPr>
        <w:t xml:space="preserve">EXERCÍCIO 4 </w:t>
      </w:r>
    </w:p>
    <w:p w14:paraId="4E1E8513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Enunciado da Questão:</w:t>
      </w:r>
    </w:p>
    <w:p w14:paraId="03E40B63" w14:textId="29ABB0B4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>(coloque aqui</w:t>
      </w:r>
      <w:r>
        <w:rPr>
          <w:i/>
          <w:iCs/>
          <w:szCs w:val="24"/>
        </w:rPr>
        <w:t xml:space="preserve"> o enunciado do Exercício 4</w:t>
      </w:r>
      <w:r w:rsidRPr="00472FE2">
        <w:rPr>
          <w:i/>
          <w:iCs/>
          <w:szCs w:val="24"/>
        </w:rPr>
        <w:t>)</w:t>
      </w:r>
    </w:p>
    <w:p w14:paraId="5E959481" w14:textId="77777777" w:rsidR="0061751E" w:rsidRPr="001852E1" w:rsidRDefault="0061751E" w:rsidP="0061751E">
      <w:pPr>
        <w:spacing w:line="360" w:lineRule="auto"/>
        <w:ind w:firstLine="426"/>
        <w:rPr>
          <w:szCs w:val="24"/>
        </w:rPr>
      </w:pPr>
    </w:p>
    <w:p w14:paraId="2B6EF3E7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Código completo:</w:t>
      </w:r>
    </w:p>
    <w:p w14:paraId="5A8FB2FE" w14:textId="25E2568E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 solução para o Exercício 4</w:t>
      </w:r>
      <w:r w:rsidRPr="00472FE2">
        <w:rPr>
          <w:i/>
          <w:iCs/>
          <w:szCs w:val="24"/>
        </w:rPr>
        <w:t>)</w:t>
      </w:r>
    </w:p>
    <w:p w14:paraId="55D29E74" w14:textId="77777777" w:rsidR="0061751E" w:rsidRDefault="0061751E" w:rsidP="0061751E">
      <w:pPr>
        <w:spacing w:line="360" w:lineRule="auto"/>
        <w:ind w:firstLine="426"/>
        <w:rPr>
          <w:i/>
          <w:iCs/>
          <w:szCs w:val="24"/>
        </w:rPr>
      </w:pPr>
    </w:p>
    <w:p w14:paraId="0C159C5D" w14:textId="77777777" w:rsidR="0061751E" w:rsidRPr="001852E1" w:rsidRDefault="0061751E" w:rsidP="0061751E">
      <w:pPr>
        <w:pStyle w:val="01-Texto"/>
        <w:numPr>
          <w:ilvl w:val="0"/>
          <w:numId w:val="21"/>
        </w:numPr>
      </w:pPr>
      <w:r>
        <w:t>Imagem do código funcionando no seu computador (print do terminal):</w:t>
      </w:r>
    </w:p>
    <w:p w14:paraId="341C558E" w14:textId="77777777" w:rsidR="0061751E" w:rsidRDefault="0061751E" w:rsidP="0061751E">
      <w:pPr>
        <w:spacing w:line="360" w:lineRule="auto"/>
        <w:ind w:firstLine="426"/>
        <w:rPr>
          <w:szCs w:val="24"/>
        </w:rPr>
      </w:pPr>
      <w:r w:rsidRPr="00472FE2">
        <w:rPr>
          <w:i/>
          <w:iCs/>
          <w:szCs w:val="24"/>
        </w:rPr>
        <w:t xml:space="preserve">(coloque </w:t>
      </w:r>
      <w:r>
        <w:rPr>
          <w:i/>
          <w:iCs/>
          <w:szCs w:val="24"/>
        </w:rPr>
        <w:t>aqui as prints do terminal mostrando o funcionamento do seu código</w:t>
      </w:r>
      <w:r w:rsidRPr="00472FE2">
        <w:rPr>
          <w:i/>
          <w:iCs/>
          <w:szCs w:val="24"/>
        </w:rPr>
        <w:t>)</w:t>
      </w:r>
    </w:p>
    <w:p w14:paraId="4980CA57" w14:textId="77777777" w:rsidR="0061751E" w:rsidRDefault="0061751E" w:rsidP="00172E44">
      <w:pPr>
        <w:spacing w:line="360" w:lineRule="auto"/>
        <w:ind w:firstLine="426"/>
        <w:rPr>
          <w:szCs w:val="24"/>
        </w:rPr>
      </w:pPr>
    </w:p>
    <w:p w14:paraId="6E6FAFFE" w14:textId="77777777" w:rsidR="001852E1" w:rsidRDefault="001852E1" w:rsidP="00172E44">
      <w:pPr>
        <w:spacing w:line="360" w:lineRule="auto"/>
        <w:rPr>
          <w:szCs w:val="24"/>
          <w:u w:val="single"/>
        </w:rPr>
      </w:pPr>
    </w:p>
    <w:p w14:paraId="7FCF7461" w14:textId="615BA2B0" w:rsidR="00FE7040" w:rsidRPr="00F15DC4" w:rsidRDefault="00FE7040" w:rsidP="00FE7040">
      <w:pPr>
        <w:spacing w:line="360" w:lineRule="auto"/>
        <w:rPr>
          <w:sz w:val="16"/>
          <w:szCs w:val="16"/>
        </w:rPr>
      </w:pPr>
    </w:p>
    <w:sectPr w:rsidR="00FE7040" w:rsidRPr="00F15DC4" w:rsidSect="003848BB">
      <w:footerReference w:type="first" r:id="rId1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DCF60" w14:textId="77777777" w:rsidR="003848BB" w:rsidRDefault="003848BB">
      <w:r>
        <w:separator/>
      </w:r>
    </w:p>
  </w:endnote>
  <w:endnote w:type="continuationSeparator" w:id="0">
    <w:p w14:paraId="491F8280" w14:textId="77777777" w:rsidR="003848BB" w:rsidRDefault="0038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23BEF" w14:textId="77777777" w:rsidR="003848BB" w:rsidRDefault="003848BB">
      <w:r>
        <w:separator/>
      </w:r>
    </w:p>
  </w:footnote>
  <w:footnote w:type="continuationSeparator" w:id="0">
    <w:p w14:paraId="6F469FB5" w14:textId="77777777" w:rsidR="003848BB" w:rsidRDefault="0038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D1583"/>
    <w:multiLevelType w:val="hybridMultilevel"/>
    <w:tmpl w:val="BA68C5B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998913">
    <w:abstractNumId w:val="10"/>
  </w:num>
  <w:num w:numId="2" w16cid:durableId="6152616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4654554">
    <w:abstractNumId w:val="6"/>
  </w:num>
  <w:num w:numId="4" w16cid:durableId="209533549">
    <w:abstractNumId w:val="5"/>
  </w:num>
  <w:num w:numId="5" w16cid:durableId="598103837">
    <w:abstractNumId w:val="8"/>
  </w:num>
  <w:num w:numId="6" w16cid:durableId="2100632780">
    <w:abstractNumId w:val="7"/>
  </w:num>
  <w:num w:numId="7" w16cid:durableId="832065309">
    <w:abstractNumId w:val="3"/>
  </w:num>
  <w:num w:numId="8" w16cid:durableId="1808282952">
    <w:abstractNumId w:val="2"/>
  </w:num>
  <w:num w:numId="9" w16cid:durableId="36662056">
    <w:abstractNumId w:val="9"/>
  </w:num>
  <w:num w:numId="10" w16cid:durableId="685057617">
    <w:abstractNumId w:val="4"/>
  </w:num>
  <w:num w:numId="11" w16cid:durableId="606545964">
    <w:abstractNumId w:val="10"/>
  </w:num>
  <w:num w:numId="12" w16cid:durableId="1925138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369571">
    <w:abstractNumId w:val="10"/>
  </w:num>
  <w:num w:numId="14" w16cid:durableId="308285182">
    <w:abstractNumId w:val="10"/>
  </w:num>
  <w:num w:numId="15" w16cid:durableId="438061369">
    <w:abstractNumId w:val="0"/>
  </w:num>
  <w:num w:numId="16" w16cid:durableId="473715505">
    <w:abstractNumId w:val="10"/>
  </w:num>
  <w:num w:numId="17" w16cid:durableId="171260012">
    <w:abstractNumId w:val="10"/>
  </w:num>
  <w:num w:numId="18" w16cid:durableId="164059052">
    <w:abstractNumId w:val="10"/>
  </w:num>
  <w:num w:numId="19" w16cid:durableId="708535834">
    <w:abstractNumId w:val="10"/>
  </w:num>
  <w:num w:numId="20" w16cid:durableId="596519770">
    <w:abstractNumId w:val="10"/>
  </w:num>
  <w:num w:numId="21" w16cid:durableId="147109180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15350"/>
    <w:rsid w:val="0013106F"/>
    <w:rsid w:val="00132E3A"/>
    <w:rsid w:val="00153F05"/>
    <w:rsid w:val="0016167A"/>
    <w:rsid w:val="00172E44"/>
    <w:rsid w:val="001832B6"/>
    <w:rsid w:val="001852E1"/>
    <w:rsid w:val="001926E5"/>
    <w:rsid w:val="00194B7E"/>
    <w:rsid w:val="001B67FF"/>
    <w:rsid w:val="001E5136"/>
    <w:rsid w:val="001E7F12"/>
    <w:rsid w:val="00200576"/>
    <w:rsid w:val="00222BE4"/>
    <w:rsid w:val="0023433C"/>
    <w:rsid w:val="002373FB"/>
    <w:rsid w:val="00242C4C"/>
    <w:rsid w:val="002436CA"/>
    <w:rsid w:val="00260026"/>
    <w:rsid w:val="00280B6A"/>
    <w:rsid w:val="00283690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48BB"/>
    <w:rsid w:val="003B29B4"/>
    <w:rsid w:val="003C2047"/>
    <w:rsid w:val="003C4AE9"/>
    <w:rsid w:val="003D09A9"/>
    <w:rsid w:val="003E3CDC"/>
    <w:rsid w:val="004148C8"/>
    <w:rsid w:val="00422B6A"/>
    <w:rsid w:val="0042336B"/>
    <w:rsid w:val="004418F9"/>
    <w:rsid w:val="0045436F"/>
    <w:rsid w:val="0045563F"/>
    <w:rsid w:val="00472FE2"/>
    <w:rsid w:val="004762E9"/>
    <w:rsid w:val="00477837"/>
    <w:rsid w:val="00481830"/>
    <w:rsid w:val="00481F47"/>
    <w:rsid w:val="004A67B2"/>
    <w:rsid w:val="004C4CDD"/>
    <w:rsid w:val="004D0F3D"/>
    <w:rsid w:val="004D2910"/>
    <w:rsid w:val="004F44EC"/>
    <w:rsid w:val="00516CE2"/>
    <w:rsid w:val="00517BDA"/>
    <w:rsid w:val="00532EA8"/>
    <w:rsid w:val="00543724"/>
    <w:rsid w:val="00571DED"/>
    <w:rsid w:val="005725B0"/>
    <w:rsid w:val="00583ED4"/>
    <w:rsid w:val="00586208"/>
    <w:rsid w:val="005B2C1F"/>
    <w:rsid w:val="005B7BCF"/>
    <w:rsid w:val="005E3B53"/>
    <w:rsid w:val="0061118A"/>
    <w:rsid w:val="00611A22"/>
    <w:rsid w:val="00612662"/>
    <w:rsid w:val="0061751E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1850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D31F5"/>
    <w:rsid w:val="008F612E"/>
    <w:rsid w:val="00910298"/>
    <w:rsid w:val="00910F82"/>
    <w:rsid w:val="00914487"/>
    <w:rsid w:val="00920EEF"/>
    <w:rsid w:val="00940254"/>
    <w:rsid w:val="0096293C"/>
    <w:rsid w:val="0096411C"/>
    <w:rsid w:val="00972D90"/>
    <w:rsid w:val="009802F9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9B3"/>
    <w:rsid w:val="00A85D9F"/>
    <w:rsid w:val="00A96CE3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353A9"/>
    <w:rsid w:val="00D3667E"/>
    <w:rsid w:val="00D55D22"/>
    <w:rsid w:val="00D842DA"/>
    <w:rsid w:val="00DA0240"/>
    <w:rsid w:val="00DA40D7"/>
    <w:rsid w:val="00DA4A03"/>
    <w:rsid w:val="00DD6824"/>
    <w:rsid w:val="00DD748E"/>
    <w:rsid w:val="00DE60BF"/>
    <w:rsid w:val="00DF2946"/>
    <w:rsid w:val="00E0584F"/>
    <w:rsid w:val="00E12098"/>
    <w:rsid w:val="00E22A74"/>
    <w:rsid w:val="00E255BA"/>
    <w:rsid w:val="00E26B2E"/>
    <w:rsid w:val="00E325FB"/>
    <w:rsid w:val="00E36E1E"/>
    <w:rsid w:val="00E477CF"/>
    <w:rsid w:val="00E544D8"/>
    <w:rsid w:val="00E66E98"/>
    <w:rsid w:val="00E70660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20F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9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9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9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9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9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9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9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9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9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</TotalTime>
  <Pages>4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ANDRE FEI YANG LIN</cp:lastModifiedBy>
  <cp:revision>2</cp:revision>
  <cp:lastPrinted>2011-03-01T23:31:00Z</cp:lastPrinted>
  <dcterms:created xsi:type="dcterms:W3CDTF">2024-04-25T01:22:00Z</dcterms:created>
  <dcterms:modified xsi:type="dcterms:W3CDTF">2024-04-25T01:22:00Z</dcterms:modified>
</cp:coreProperties>
</file>