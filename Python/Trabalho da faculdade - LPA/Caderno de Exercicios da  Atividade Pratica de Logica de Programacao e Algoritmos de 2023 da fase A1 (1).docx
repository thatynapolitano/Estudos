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349B1804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32194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329DFD49" w:rsidR="009B17A9" w:rsidRDefault="009B17A9" w:rsidP="00846018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  <w:r w:rsidR="001A72B4">
                                  <w:t>:</w:t>
                                </w:r>
                              </w:p>
                              <w:p w14:paraId="02FAB809" w14:textId="6B36219B" w:rsidR="009B17A9" w:rsidRPr="006E1914" w:rsidRDefault="006E191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6E1914">
                                  <w:rPr>
                                    <w:sz w:val="64"/>
                                    <w:szCs w:val="64"/>
                                  </w:rPr>
                                  <w:t>Lógica de Programação 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FsFgIAAC0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" filled="f" stroked="f" strokeweight=".5pt">
                    <v:textbox>
                      <w:txbxContent>
                        <w:p w14:paraId="752C93AA" w14:textId="329DFD49" w:rsidR="009B17A9" w:rsidRDefault="009B17A9" w:rsidP="00846018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  <w:r w:rsidR="001A72B4">
                            <w:t>:</w:t>
                          </w:r>
                        </w:p>
                        <w:p w14:paraId="02FAB809" w14:textId="6B36219B" w:rsidR="009B17A9" w:rsidRPr="006E1914" w:rsidRDefault="006E1914" w:rsidP="005318AE">
                          <w:pPr>
                            <w:pStyle w:val="12-NOMEDADISCIPLINA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6E1914">
                            <w:rPr>
                              <w:sz w:val="64"/>
                              <w:szCs w:val="64"/>
                            </w:rPr>
                            <w:t>Lógica de Programação e Algoritmos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101FC453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FC3603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101FC453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FC3603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7B3BB2A0" w14:textId="05D237AA" w:rsidR="00A23542" w:rsidRDefault="005318AE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288F4" w14:textId="63C5C758" w:rsidR="009B17A9" w:rsidRDefault="00000943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Aluno:</w:t>
                            </w:r>
                          </w:p>
                          <w:p w14:paraId="2938E0AD" w14:textId="683531C6" w:rsidR="00000943" w:rsidRPr="006540A1" w:rsidRDefault="006540A1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(COLOCAR NOME AQUI)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pt;margin-top:137.85pt;width:487.15pt;height:62.4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Cl6mgThAAAACAEAAA8AAAAAAAAAAAAAAAAAdQQAAGRycy9kb3ducmV2Lnht&#10;bFBLBQYAAAAABAAEAPMAAACDBQAAAAA=&#10;" filled="f" stroked="f" strokeweight=".5pt">
                <v:textbox>
                  <w:txbxContent>
                    <w:p w14:paraId="268288F4" w14:textId="63C5C758" w:rsidR="009B17A9" w:rsidRDefault="00000943" w:rsidP="00D80AA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Aluno:</w:t>
                      </w:r>
                    </w:p>
                    <w:p w14:paraId="2938E0AD" w14:textId="683531C6" w:rsidR="00000943" w:rsidRPr="006540A1" w:rsidRDefault="006540A1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(COLOCAR NOME AQUI)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CF81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pt;margin-top:125.7pt;width:487.05pt;height:74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28E57" id="Fluxograma: Documento 28" o:spid="_x0000_s1026" type="#_x0000_t114" style="position:absolute;margin-left:.35pt;margin-top:121.2pt;width:488.05pt;height:80.9pt;rotation:180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0131" id="Fluxograma: Documento 26" o:spid="_x0000_s1026" type="#_x0000_t114" style="position:absolute;margin-left:.3pt;margin-top:111.6pt;width:487.05pt;height:90.8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    </w:pict>
          </mc:Fallback>
        </mc:AlternateConten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14:paraId="13C260BC" w14:textId="77777777" w:rsidTr="00DE7B55">
        <w:tc>
          <w:tcPr>
            <w:tcW w:w="9716" w:type="dxa"/>
            <w:shd w:val="clear" w:color="auto" w:fill="113162"/>
          </w:tcPr>
          <w:p w14:paraId="4E71C352" w14:textId="78B13D00"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3C408F33" w14:textId="4C3ED655"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14:paraId="75894F3B" w14:textId="77777777" w:rsidTr="00DE7B55">
        <w:tc>
          <w:tcPr>
            <w:tcW w:w="9716" w:type="dxa"/>
          </w:tcPr>
          <w:p w14:paraId="38B4ECA0" w14:textId="6DB4D794"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app de vendas para uma determinada empresa X </w:t>
            </w:r>
            <w:r w:rsidR="00D770A1" w:rsidRPr="001E44C4">
              <w:rPr>
                <w:b/>
                <w:bCs/>
                <w:color w:val="113162"/>
              </w:rPr>
              <w:t>que vende em 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A7780A">
              <w:rPr>
                <w:b/>
                <w:bCs/>
                <w:color w:val="113162"/>
              </w:rPr>
              <w:t xml:space="preserve"> </w:t>
            </w:r>
            <w:r w:rsidR="000F45D1" w:rsidRPr="001E44C4">
              <w:rPr>
                <w:b/>
                <w:bCs/>
                <w:color w:val="1F3864" w:themeColor="accent5" w:themeShade="80"/>
              </w:rPr>
              <w:t xml:space="preserve">Uma das estratégias de vendas dessa empresa X </w:t>
            </w:r>
            <w:r w:rsidR="00D0074E" w:rsidRPr="001E44C4">
              <w:rPr>
                <w:b/>
                <w:bCs/>
                <w:color w:val="1F3864" w:themeColor="accent5" w:themeShade="80"/>
              </w:rPr>
              <w:t xml:space="preserve">é dar desconto maiores por unidade </w:t>
            </w:r>
            <w:r w:rsidR="00A44F8C" w:rsidRPr="001E44C4">
              <w:rPr>
                <w:b/>
                <w:bCs/>
                <w:color w:val="1F3864" w:themeColor="accent5" w:themeShade="80"/>
              </w:rPr>
              <w:t>conforme a tabela abaixo:</w:t>
            </w:r>
          </w:p>
          <w:tbl>
            <w:tblPr>
              <w:tblStyle w:val="TabeladeGrade4-nfas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14:paraId="723B56C8" w14:textId="77777777" w:rsidTr="007B35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1129D13C" w14:textId="3A7047FF"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Quantidades</w:t>
                  </w:r>
                </w:p>
              </w:tc>
              <w:tc>
                <w:tcPr>
                  <w:tcW w:w="4745" w:type="dxa"/>
                </w:tcPr>
                <w:p w14:paraId="0C4C9D4D" w14:textId="1F28EB8D" w:rsidR="009E6C5A" w:rsidRPr="009E6C5A" w:rsidRDefault="009E6C5A" w:rsidP="009E6C5A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Desconto</w:t>
                  </w:r>
                </w:p>
              </w:tc>
            </w:tr>
            <w:tr w:rsidR="009E6C5A" w14:paraId="2424C00D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697D1F41" w14:textId="5B9F8FF6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Até 9</w:t>
                  </w:r>
                </w:p>
              </w:tc>
              <w:tc>
                <w:tcPr>
                  <w:tcW w:w="4745" w:type="dxa"/>
                </w:tcPr>
                <w:p w14:paraId="0024F056" w14:textId="5F3F49EF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C6CE252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0E87E07" w14:textId="38131520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 e 99</w:t>
                  </w:r>
                </w:p>
              </w:tc>
              <w:tc>
                <w:tcPr>
                  <w:tcW w:w="4745" w:type="dxa"/>
                </w:tcPr>
                <w:p w14:paraId="6237A975" w14:textId="754A4942" w:rsidR="009E6C5A" w:rsidRDefault="00B65D7F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20E2A951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8331E15" w14:textId="7B1756FE" w:rsidR="009E6C5A" w:rsidRDefault="002C28BB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100 e 999</w:t>
                  </w:r>
                </w:p>
              </w:tc>
              <w:tc>
                <w:tcPr>
                  <w:tcW w:w="4745" w:type="dxa"/>
                </w:tcPr>
                <w:p w14:paraId="6C15F19B" w14:textId="3148CDCE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A503773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2865262" w14:textId="01B22E08" w:rsidR="009E6C5A" w:rsidRDefault="00B65D7F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De 1000 para mais</w:t>
                  </w:r>
                </w:p>
              </w:tc>
              <w:tc>
                <w:tcPr>
                  <w:tcW w:w="4745" w:type="dxa"/>
                </w:tcPr>
                <w:p w14:paraId="661337CA" w14:textId="6E013F4A" w:rsidR="009E6C5A" w:rsidRDefault="00B65D7F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15%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</w:t>
                  </w:r>
                  <w:r w:rsidR="004D15B5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 unidade</w:t>
                  </w:r>
                </w:p>
              </w:tc>
            </w:tr>
          </w:tbl>
          <w:p w14:paraId="408568F3" w14:textId="6A6F335B"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14:paraId="0088C17D" w14:textId="2D6B00E4"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Lembrar que número decimal é feito com ponto e não ví</w:t>
            </w:r>
            <w:r w:rsidR="009B1205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AECB7D" w14:textId="428FB555"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14:paraId="0FCF2316" w14:textId="7D0DF11C"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O programa deve retornar o valor total sem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4B1C985" w14:textId="1AE7A78D"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total após o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6699CAC5" w14:textId="2A884BF8"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14:paraId="2377DF9A" w14:textId="1B73B37B"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 </w:t>
            </w:r>
            <w:proofErr w:type="spellStart"/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proofErr w:type="spellEnd"/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(para mostrar que o desconto foi aplicado)</w:t>
            </w:r>
          </w:p>
          <w:p w14:paraId="0EB440F3" w14:textId="7A6AF699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BA9F009" w14:textId="74834663" w:rsidR="00A23542" w:rsidRDefault="001D4E7D" w:rsidP="00DE7B5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32"/>
                <w:szCs w:val="32"/>
              </w:rPr>
            </w:pPr>
            <w:r>
              <w:rPr>
                <w:b/>
                <w:bCs/>
                <w:noProof/>
                <w:color w:val="113162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53D9E5C" wp14:editId="2E11A38B">
                      <wp:simplePos x="0" y="0"/>
                      <wp:positionH relativeFrom="column">
                        <wp:posOffset>2867085</wp:posOffset>
                      </wp:positionH>
                      <wp:positionV relativeFrom="paragraph">
                        <wp:posOffset>171127</wp:posOffset>
                      </wp:positionV>
                      <wp:extent cx="2453640" cy="341630"/>
                      <wp:effectExtent l="0" t="0" r="0" b="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364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EDD933" w14:textId="77777777" w:rsidR="001D4E7D" w:rsidRPr="00BA7CFF" w:rsidRDefault="001D4E7D" w:rsidP="001D4E7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BA7CFF">
                                    <w:rPr>
                                      <w:color w:val="FF0000"/>
                                    </w:rPr>
                                    <w:t>Colocar o seu nome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3D9E5C" id="Caixa de Texto 2" o:spid="_x0000_s1029" type="#_x0000_t202" style="position:absolute;left:0;text-align:left;margin-left:225.75pt;margin-top:13.45pt;width:193.2pt;height:26.9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" filled="f" stroked="f">
                      <v:textbox style="mso-fit-shape-to-text:t">
                        <w:txbxContent>
                          <w:p w14:paraId="3CEDD933" w14:textId="77777777" w:rsidR="001D4E7D" w:rsidRPr="00BA7CFF" w:rsidRDefault="001D4E7D" w:rsidP="001D4E7D">
                            <w:pPr>
                              <w:rPr>
                                <w:color w:val="FF0000"/>
                              </w:rPr>
                            </w:pPr>
                            <w:r w:rsidRPr="00BA7CFF">
                              <w:rPr>
                                <w:color w:val="FF0000"/>
                              </w:rPr>
                              <w:t>Colocar o seu nome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441C" w:rsidRPr="0059441C">
              <w:rPr>
                <w:b/>
                <w:bCs/>
                <w:noProof/>
                <w:color w:val="1F3864" w:themeColor="accent5" w:themeShade="80"/>
                <w:sz w:val="32"/>
                <w:szCs w:val="32"/>
              </w:rPr>
              <w:drawing>
                <wp:inline distT="0" distB="0" distL="0" distR="0" wp14:anchorId="746BC595" wp14:editId="32689763">
                  <wp:extent cx="4954137" cy="1014499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738" cy="101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32BF5" w14:textId="1D092064" w:rsidR="00C92449" w:rsidRDefault="003A53D3" w:rsidP="003A53D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OBS: Para os números decimais ficarem com somente duas casas depois da </w:t>
            </w:r>
            <w:r w:rsidR="00906AAE">
              <w:rPr>
                <w:b/>
                <w:bCs/>
                <w:color w:val="1F3864" w:themeColor="accent5" w:themeShade="80"/>
                <w:sz w:val="24"/>
                <w:szCs w:val="24"/>
              </w:rPr>
              <w:t>vírgula utilize</w:t>
            </w:r>
            <w:r w:rsidR="00C2242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{:.2f)</w:t>
            </w:r>
            <w:r w:rsidR="00C92449">
              <w:rPr>
                <w:b/>
                <w:bCs/>
                <w:color w:val="1F3864" w:themeColor="accent5" w:themeShade="80"/>
                <w:sz w:val="24"/>
                <w:szCs w:val="24"/>
              </w:rPr>
              <w:t>. Exemplo:</w:t>
            </w:r>
          </w:p>
          <w:p w14:paraId="105A5C08" w14:textId="3EA33F67" w:rsidR="00C2242F" w:rsidRPr="00736765" w:rsidRDefault="00C2242F" w:rsidP="00736765">
            <w:pPr>
              <w:pStyle w:val="Pr-formataoHTML"/>
              <w:shd w:val="clear" w:color="auto" w:fill="2B2B2B"/>
              <w:rPr>
                <w:color w:val="A9B7C6"/>
              </w:rPr>
            </w:pP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'O valor sem desconto foi: R$ {:.2f}' 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sub_total</w:t>
            </w:r>
            <w:proofErr w:type="spellEnd"/>
            <w:r>
              <w:rPr>
                <w:color w:val="A9B7C6"/>
              </w:rPr>
              <w:t>))</w:t>
            </w:r>
          </w:p>
        </w:tc>
      </w:tr>
    </w:tbl>
    <w:p w14:paraId="3F09381C" w14:textId="77777777"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14:paraId="14E1E8B3" w14:textId="77777777" w:rsidTr="00DE7B55">
        <w:tc>
          <w:tcPr>
            <w:tcW w:w="9716" w:type="dxa"/>
            <w:shd w:val="clear" w:color="auto" w:fill="FFFFFF" w:themeFill="background1"/>
          </w:tcPr>
          <w:p w14:paraId="03ACBD2C" w14:textId="0DF8808C"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14:paraId="1D93AAB1" w14:textId="77777777" w:rsidTr="00DE7B55">
        <w:tc>
          <w:tcPr>
            <w:tcW w:w="9716" w:type="dxa"/>
            <w:shd w:val="clear" w:color="auto" w:fill="FFFFFF" w:themeFill="background1"/>
          </w:tcPr>
          <w:p w14:paraId="63CB7F2F" w14:textId="77777777" w:rsidR="0005040A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10DB103C" w14:textId="067980ED" w:rsidR="0005040A" w:rsidRPr="00D0516E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4"/>
                <w:szCs w:val="24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 do identificador pessoal)</w:t>
            </w:r>
          </w:p>
          <w:p w14:paraId="2586BC6C" w14:textId="77777777" w:rsidR="004B75AF" w:rsidRDefault="00E56F4D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39A8D8D8" w14:textId="3CF7365A" w:rsidR="007A7CB1" w:rsidRPr="0088030D" w:rsidRDefault="007A7CB1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 de inserir comentários)</w:t>
            </w:r>
          </w:p>
        </w:tc>
      </w:tr>
    </w:tbl>
    <w:p w14:paraId="6BC71D73" w14:textId="7CA1DA1D"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14:paraId="77EDEB4E" w14:textId="77777777" w:rsidTr="008C22B6">
        <w:tc>
          <w:tcPr>
            <w:tcW w:w="9716" w:type="dxa"/>
            <w:shd w:val="clear" w:color="auto" w:fill="FFFFFF" w:themeFill="background1"/>
          </w:tcPr>
          <w:p w14:paraId="63A97B59" w14:textId="416B35AF"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14:paraId="2F5CA179" w14:textId="77777777" w:rsidTr="008C22B6">
        <w:tc>
          <w:tcPr>
            <w:tcW w:w="9716" w:type="dxa"/>
            <w:shd w:val="clear" w:color="auto" w:fill="FFFFFF" w:themeFill="background1"/>
          </w:tcPr>
          <w:p w14:paraId="661B53B6" w14:textId="77777777" w:rsidR="00736765" w:rsidRDefault="00736765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0B9D5F45" w14:textId="33E24A3D" w:rsidR="00736765" w:rsidRPr="00493FB9" w:rsidRDefault="00736765" w:rsidP="000814F5">
            <w:pPr>
              <w:ind w:firstLine="0"/>
              <w:jc w:val="left"/>
              <w:rPr>
                <w:rFonts w:eastAsia="Times New Roman"/>
                <w:color w:val="FF0000"/>
                <w:sz w:val="24"/>
                <w:szCs w:val="24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 do identificador pessoal)</w:t>
            </w:r>
          </w:p>
        </w:tc>
      </w:tr>
    </w:tbl>
    <w:p w14:paraId="0188C12B" w14:textId="77777777" w:rsidR="00811557" w:rsidRDefault="00811557" w:rsidP="00811557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14:paraId="17105B5C" w14:textId="77777777" w:rsidTr="00DE7B55">
        <w:tc>
          <w:tcPr>
            <w:tcW w:w="9716" w:type="dxa"/>
            <w:shd w:val="clear" w:color="auto" w:fill="113162"/>
          </w:tcPr>
          <w:p w14:paraId="045D3A96" w14:textId="4C1BA065"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139004AF" w14:textId="6860471D"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14:paraId="0ABA256C" w14:textId="77777777" w:rsidTr="00DE7B55">
        <w:tc>
          <w:tcPr>
            <w:tcW w:w="9716" w:type="dxa"/>
          </w:tcPr>
          <w:p w14:paraId="1D9EB2A5" w14:textId="71EEE3A4"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app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lanchonete.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14:paraId="01FDE0B7" w14:textId="77B99102"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lanchonete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de produtos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listados com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sua 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códigos e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"/>
              <w:tblW w:w="9579" w:type="dxa"/>
              <w:tblLayout w:type="fixed"/>
              <w:tblLook w:val="04A0" w:firstRow="1" w:lastRow="0" w:firstColumn="1" w:lastColumn="0" w:noHBand="0" w:noVBand="1"/>
            </w:tblPr>
            <w:tblGrid>
              <w:gridCol w:w="1919"/>
              <w:gridCol w:w="5611"/>
              <w:gridCol w:w="2049"/>
            </w:tblGrid>
            <w:tr w:rsidR="00D03ED5" w14:paraId="04457D27" w14:textId="3D3B29AD" w:rsidTr="00EF55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34607972" w14:textId="66C3C8B0" w:rsidR="00D03ED5" w:rsidRPr="009E6C5A" w:rsidRDefault="00D03ED5" w:rsidP="00EF5594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5611" w:type="dxa"/>
                </w:tcPr>
                <w:p w14:paraId="741FD544" w14:textId="76AB61BB" w:rsidR="00D03ED5" w:rsidRPr="009E6C5A" w:rsidRDefault="00D03ED5" w:rsidP="00EF5594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2049" w:type="dxa"/>
                </w:tcPr>
                <w:p w14:paraId="21BAB2CF" w14:textId="2CD840ED" w:rsidR="00D03ED5" w:rsidRPr="009E6C5A" w:rsidRDefault="00D03ED5" w:rsidP="00EF5594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Valor(R$)</w:t>
                  </w:r>
                </w:p>
              </w:tc>
            </w:tr>
            <w:tr w:rsidR="00D03ED5" w14:paraId="32B860E6" w14:textId="5055D94D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78DF06EC" w14:textId="321E6531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5611" w:type="dxa"/>
                </w:tcPr>
                <w:p w14:paraId="1F19900F" w14:textId="6E12CB08" w:rsidR="00D03ED5" w:rsidRDefault="005D41EC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</w:t>
                  </w:r>
                </w:p>
              </w:tc>
              <w:tc>
                <w:tcPr>
                  <w:tcW w:w="2049" w:type="dxa"/>
                </w:tcPr>
                <w:p w14:paraId="087E3572" w14:textId="3EB98222" w:rsidR="00D03ED5" w:rsidRDefault="00AE641F" w:rsidP="00EF5594">
                  <w:pPr>
                    <w:tabs>
                      <w:tab w:val="left" w:pos="1875"/>
                    </w:tabs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9</w:t>
                  </w:r>
                  <w:r w:rsidR="00EF559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34A40356" w14:textId="1C0CBE8A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666A1C0A" w14:textId="66A1684E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5611" w:type="dxa"/>
                </w:tcPr>
                <w:p w14:paraId="0FC28639" w14:textId="35F6C9BC" w:rsidR="00D03ED5" w:rsidRDefault="005D41EC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 Duplo</w:t>
                  </w:r>
                </w:p>
              </w:tc>
              <w:tc>
                <w:tcPr>
                  <w:tcW w:w="2049" w:type="dxa"/>
                </w:tcPr>
                <w:p w14:paraId="2FF684E8" w14:textId="4A88639B" w:rsidR="00D03ED5" w:rsidRDefault="00EF5594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47BF5F2C" w14:textId="0611A0EF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1320D0CA" w14:textId="43F03663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5611" w:type="dxa"/>
                </w:tcPr>
                <w:p w14:paraId="6CF680FD" w14:textId="087DFCD9" w:rsidR="00D03ED5" w:rsidRDefault="005D41EC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r w:rsidR="00C10D26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Egg</w:t>
                  </w:r>
                </w:p>
              </w:tc>
              <w:tc>
                <w:tcPr>
                  <w:tcW w:w="2049" w:type="dxa"/>
                </w:tcPr>
                <w:p w14:paraId="6D579A55" w14:textId="656F412E" w:rsidR="00D03ED5" w:rsidRDefault="00C10D26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2678A275" w14:textId="4213CE02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13B2FF2B" w14:textId="43C005F8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5611" w:type="dxa"/>
                </w:tcPr>
                <w:p w14:paraId="54F3C27A" w14:textId="167CE870" w:rsidR="00D03ED5" w:rsidRDefault="005D41EC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X-Salada</w:t>
                  </w:r>
                </w:p>
              </w:tc>
              <w:tc>
                <w:tcPr>
                  <w:tcW w:w="2049" w:type="dxa"/>
                </w:tcPr>
                <w:p w14:paraId="0CD2F261" w14:textId="428FF2A7" w:rsidR="00D03ED5" w:rsidRDefault="00C10D26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13,00</w:t>
                  </w:r>
                </w:p>
              </w:tc>
            </w:tr>
            <w:tr w:rsidR="005D41EC" w14:paraId="5050074B" w14:textId="77777777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6425A122" w14:textId="69AC6FDC" w:rsidR="005D41EC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5611" w:type="dxa"/>
                </w:tcPr>
                <w:p w14:paraId="12A37FAE" w14:textId="32A13329" w:rsidR="005D41EC" w:rsidRDefault="00EF5594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Bacon</w:t>
                  </w:r>
                </w:p>
              </w:tc>
              <w:tc>
                <w:tcPr>
                  <w:tcW w:w="2049" w:type="dxa"/>
                </w:tcPr>
                <w:p w14:paraId="2565E006" w14:textId="0A92AECA" w:rsidR="005D41EC" w:rsidRDefault="00C10D26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14,00</w:t>
                  </w:r>
                </w:p>
              </w:tc>
            </w:tr>
            <w:tr w:rsidR="005D41EC" w14:paraId="37AF7031" w14:textId="77777777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5E6AD602" w14:textId="58E07E08" w:rsidR="005D41EC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5611" w:type="dxa"/>
                </w:tcPr>
                <w:p w14:paraId="43A10682" w14:textId="1BA8B5DC" w:rsidR="005D41EC" w:rsidRDefault="00EF5594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X-Tudo</w:t>
                  </w:r>
                </w:p>
              </w:tc>
              <w:tc>
                <w:tcPr>
                  <w:tcW w:w="2049" w:type="dxa"/>
                </w:tcPr>
                <w:p w14:paraId="138385C4" w14:textId="61138C9C" w:rsidR="005D41EC" w:rsidRDefault="00C10D26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B42A7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7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1C140D" w14:paraId="0BD6C940" w14:textId="77777777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53E72FD6" w14:textId="39206D53" w:rsidR="001C140D" w:rsidRDefault="001C140D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5611" w:type="dxa"/>
                </w:tcPr>
                <w:p w14:paraId="67230EC3" w14:textId="52E21698" w:rsidR="001C140D" w:rsidRDefault="001C140D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Refrigerante Lata</w:t>
                  </w:r>
                </w:p>
              </w:tc>
              <w:tc>
                <w:tcPr>
                  <w:tcW w:w="2049" w:type="dxa"/>
                </w:tcPr>
                <w:p w14:paraId="46FA4FDE" w14:textId="7450071F" w:rsidR="001C140D" w:rsidRDefault="001C140D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5,00</w:t>
                  </w:r>
                </w:p>
              </w:tc>
            </w:tr>
            <w:tr w:rsidR="001C140D" w14:paraId="221FFF4F" w14:textId="77777777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0602162A" w14:textId="339CCD18" w:rsidR="001C140D" w:rsidRDefault="001C140D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5611" w:type="dxa"/>
                </w:tcPr>
                <w:p w14:paraId="1918F206" w14:textId="14895B5A" w:rsidR="001C140D" w:rsidRDefault="001C140D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Chá Gelado</w:t>
                  </w:r>
                </w:p>
              </w:tc>
              <w:tc>
                <w:tcPr>
                  <w:tcW w:w="2049" w:type="dxa"/>
                </w:tcPr>
                <w:p w14:paraId="6D098AD5" w14:textId="1AF32A32" w:rsidR="001C140D" w:rsidRDefault="001C140D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4,00</w:t>
                  </w:r>
                </w:p>
              </w:tc>
            </w:tr>
          </w:tbl>
          <w:p w14:paraId="7CFD17B3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14832CE2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09D60A" w14:textId="6FD40946" w:rsidR="002F3575" w:rsidRDefault="002F3575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>o código do produto desejado;</w:t>
            </w:r>
          </w:p>
          <w:p w14:paraId="7E47736D" w14:textId="6A0513D3"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o passo item 2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14:paraId="1DB591AE" w14:textId="51080C98"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FD6A8EE" w14:textId="73838E98"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786BFB05" w14:textId="6A44420F"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Se a pessoa digitar um NÚMERO diferente dos da tabela printar na tela: ‘opção inválida’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074B38AF" w14:textId="38B89027"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Deve-se utilizar while,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737650D6" w14:textId="65538A12"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else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14:paraId="6BCA3C22" w14:textId="305B6112"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(DICA: utilizar o break dentro elif que verifica a opção sair)</w:t>
            </w:r>
          </w:p>
          <w:p w14:paraId="7D8E760A" w14:textId="07A8F2FA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dois pedidos</w:t>
            </w:r>
          </w:p>
          <w:p w14:paraId="65CD286D" w14:textId="0D35AAA7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erro ao digitar no pedido</w:t>
            </w:r>
          </w:p>
          <w:p w14:paraId="7B41615E" w14:textId="0AAB1F48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055A693" w14:textId="05D5A054" w:rsidR="00B168C4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323F7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32B2F0EB" wp14:editId="6F747454">
                  <wp:extent cx="5524436" cy="5534025"/>
                  <wp:effectExtent l="0" t="0" r="63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811" cy="555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BB61" w14:textId="72D92B78"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Figura</w:t>
            </w:r>
            <w:r w:rsidR="006167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</w:t>
            </w:r>
            <w:r w:rsidR="00EF0553">
              <w:rPr>
                <w:b/>
                <w:bCs/>
                <w:color w:val="1F3864" w:themeColor="accent5" w:themeShade="80"/>
                <w:sz w:val="24"/>
                <w:szCs w:val="24"/>
              </w:rPr>
              <w:t>Exemplo de programa co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m 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>2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itens pedido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(Sendo que um deles teve uma tentativa com erro) 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>e no</w:t>
            </w:r>
            <w:r w:rsidR="001977C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final o valor final é apresentado.</w:t>
            </w:r>
          </w:p>
        </w:tc>
      </w:tr>
    </w:tbl>
    <w:p w14:paraId="00525A65" w14:textId="49DF2123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817766B" w14:textId="77777777" w:rsidTr="00627A5E">
        <w:tc>
          <w:tcPr>
            <w:tcW w:w="9716" w:type="dxa"/>
            <w:shd w:val="clear" w:color="auto" w:fill="FFFFFF" w:themeFill="background1"/>
          </w:tcPr>
          <w:p w14:paraId="726281B8" w14:textId="3CB785D6"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DA2909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14:paraId="3271722C" w14:textId="77777777" w:rsidTr="00627A5E">
        <w:tc>
          <w:tcPr>
            <w:tcW w:w="9716" w:type="dxa"/>
            <w:shd w:val="clear" w:color="auto" w:fill="FFFFFF" w:themeFill="background1"/>
          </w:tcPr>
          <w:p w14:paraId="09F760C0" w14:textId="77777777" w:rsidR="0005040A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724750E8" w14:textId="77777777" w:rsidR="0005040A" w:rsidRPr="00B816D5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0A2CA855" w14:textId="77777777" w:rsidR="00E56F4D" w:rsidRDefault="00E56F4D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4726B16D" w14:textId="23BA6BE8" w:rsidR="008D2BAC" w:rsidRPr="008D2BAC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4535D814" w14:textId="77777777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E272DC" w14:paraId="2B3D0CE6" w14:textId="77777777" w:rsidTr="008C22B6">
        <w:tc>
          <w:tcPr>
            <w:tcW w:w="9716" w:type="dxa"/>
            <w:shd w:val="clear" w:color="auto" w:fill="FFFFFF" w:themeFill="background1"/>
          </w:tcPr>
          <w:p w14:paraId="55F175B2" w14:textId="7668E15F" w:rsidR="00E272DC" w:rsidRDefault="00E272DC" w:rsidP="00E272D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E272DC" w14:paraId="6DCF74B1" w14:textId="77777777" w:rsidTr="008C22B6">
        <w:tc>
          <w:tcPr>
            <w:tcW w:w="9716" w:type="dxa"/>
            <w:shd w:val="clear" w:color="auto" w:fill="FFFFFF" w:themeFill="background1"/>
          </w:tcPr>
          <w:p w14:paraId="2C217D18" w14:textId="77777777" w:rsidR="00E272DC" w:rsidRDefault="00E272DC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2108E896" w14:textId="610320D4" w:rsidR="00E477BA" w:rsidRPr="008D2BAC" w:rsidRDefault="00E272DC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</w:tc>
      </w:tr>
      <w:tr w:rsidR="006402B3" w14:paraId="4F482FF4" w14:textId="77777777" w:rsidTr="00627A5E">
        <w:tc>
          <w:tcPr>
            <w:tcW w:w="9716" w:type="dxa"/>
            <w:shd w:val="clear" w:color="auto" w:fill="113162"/>
          </w:tcPr>
          <w:p w14:paraId="2713A1BA" w14:textId="17B21C7C" w:rsidR="006402B3" w:rsidRDefault="006402B3" w:rsidP="00627A5E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14:paraId="37303403" w14:textId="75745F62" w:rsidR="006402B3" w:rsidRPr="00D91FAE" w:rsidRDefault="006402B3" w:rsidP="00627A5E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14:paraId="30811F29" w14:textId="77777777" w:rsidTr="00627A5E">
        <w:tc>
          <w:tcPr>
            <w:tcW w:w="9716" w:type="dxa"/>
          </w:tcPr>
          <w:p w14:paraId="16E9010D" w14:textId="77777777" w:rsidR="003A6852" w:rsidRDefault="006402B3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2B454F"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4664B7">
              <w:rPr>
                <w:b/>
                <w:bCs/>
                <w:color w:val="113162"/>
                <w:sz w:val="24"/>
                <w:szCs w:val="24"/>
              </w:rPr>
              <w:t xml:space="preserve">e sua equipe foram contratados por uma empresa de logística 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que acabou de entrar no ramo. Essa empresa trabalha com encomendas de pequeno 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>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médio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 xml:space="preserve"> porte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e opera somente entre 3 cidades.</w:t>
            </w:r>
          </w:p>
          <w:p w14:paraId="630BFF93" w14:textId="694AC660" w:rsidR="005D7B8B" w:rsidRDefault="003A6852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O valor que a empresa cobra por objeto é dado pela seguinte equação:</w:t>
            </w:r>
          </w:p>
          <w:p w14:paraId="2D018F9B" w14:textId="6BFC632E" w:rsidR="005C348E" w:rsidRPr="005D7B8B" w:rsidRDefault="00B76A8D" w:rsidP="00042480">
            <w:pPr>
              <w:spacing w:before="120" w:after="120"/>
              <w:ind w:firstLine="0"/>
              <w:jc w:val="center"/>
              <w:rPr>
                <w:b/>
                <w:bCs/>
                <w:color w:val="113162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113162"/>
                  <w:sz w:val="24"/>
                  <w:szCs w:val="24"/>
                </w:rPr>
                <m:t>total=dimensões*peso*rota</m:t>
              </m:r>
            </m:oMath>
            <w:r w:rsidR="00AB30F2">
              <w:rPr>
                <w:b/>
                <w:bCs/>
                <w:color w:val="113162"/>
                <w:sz w:val="24"/>
                <w:szCs w:val="24"/>
              </w:rPr>
              <w:t xml:space="preserve"> que você e sua equipe</w:t>
            </w:r>
          </w:p>
          <w:p w14:paraId="04A04BAB" w14:textId="7A39EAE2" w:rsidR="00596FE5" w:rsidRDefault="005D7B8B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Em que 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cada uma das variáveis que compõe o preço total é </w:t>
            </w:r>
            <w:r w:rsidR="004F696F">
              <w:rPr>
                <w:b/>
                <w:bCs/>
                <w:color w:val="113162"/>
                <w:sz w:val="24"/>
                <w:szCs w:val="24"/>
              </w:rPr>
              <w:t>quantizada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 da seguinte maneira:</w:t>
            </w:r>
          </w:p>
          <w:p w14:paraId="01F4AFD8" w14:textId="77777777" w:rsidR="00596FE5" w:rsidRDefault="005C348E" w:rsidP="00596FE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509"/>
            </w:tblGrid>
            <w:tr w:rsidR="00596FE5" w14:paraId="4BEAF0FD" w14:textId="77777777" w:rsidTr="00C93B49">
              <w:tc>
                <w:tcPr>
                  <w:tcW w:w="4981" w:type="dxa"/>
                </w:tcPr>
                <w:p w14:paraId="3F2E4E04" w14:textId="59C258CA" w:rsidR="00DD36C2" w:rsidRPr="00DD36C2" w:rsidRDefault="00DD36C2" w:rsidP="00142418">
                  <w:pPr>
                    <w:jc w:val="left"/>
                    <w:rPr>
                      <w:b/>
                      <w:bCs/>
                    </w:rPr>
                  </w:pPr>
                  <w:r w:rsidRPr="00DD36C2">
                    <w:rPr>
                      <w:b/>
                      <w:bCs/>
                    </w:rPr>
                    <w:t xml:space="preserve">Quadro 1: Dimensões versus </w:t>
                  </w:r>
                  <w:r w:rsidR="00142418">
                    <w:rPr>
                      <w:b/>
                      <w:bCs/>
                    </w:rPr>
                    <w:t>V</w:t>
                  </w:r>
                  <w:r w:rsidRPr="00DD36C2">
                    <w:rPr>
                      <w:b/>
                      <w:bCs/>
                    </w:rPr>
                    <w:t>alor</w:t>
                  </w:r>
                </w:p>
                <w:tbl>
                  <w:tblPr>
                    <w:tblStyle w:val="TabeladeGrade4-nfase4"/>
                    <w:tblW w:w="487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314"/>
                    <w:gridCol w:w="1559"/>
                  </w:tblGrid>
                  <w:tr w:rsidR="00E43996" w14:paraId="7845C716" w14:textId="77777777" w:rsidTr="0085019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0A6FF4EA" w14:textId="08E0EC2C" w:rsidR="00E439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="00CD5977" w:rsidRPr="00A34CE4">
                          <w:rPr>
                            <w:sz w:val="24"/>
                            <w:szCs w:val="24"/>
                          </w:rPr>
                          <w:t>imensões (cm³)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4136CE9" w14:textId="4CD00C3B" w:rsidR="00E43996" w:rsidRPr="00A34CE4" w:rsidRDefault="00142418" w:rsidP="00142418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</w:t>
                        </w:r>
                        <w:r w:rsidR="00CD5977" w:rsidRPr="00A34CE4">
                          <w:rPr>
                            <w:sz w:val="24"/>
                            <w:szCs w:val="24"/>
                          </w:rPr>
                          <w:t>alor</w:t>
                        </w:r>
                        <w:r w:rsidR="00E01AEB" w:rsidRPr="00A34CE4">
                          <w:rPr>
                            <w:sz w:val="24"/>
                            <w:szCs w:val="24"/>
                          </w:rPr>
                          <w:t xml:space="preserve"> (R$)</w:t>
                        </w:r>
                      </w:p>
                    </w:tc>
                  </w:tr>
                  <w:tr w:rsidR="00E43996" w14:paraId="37C822B4" w14:textId="77777777" w:rsidTr="0085019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27F389C9" w14:textId="7A8343B6" w:rsidR="00E43996" w:rsidRPr="00CD5977" w:rsidRDefault="00850194" w:rsidP="00142418">
                        <w:pPr>
                          <w:ind w:firstLine="0"/>
                          <w:jc w:val="left"/>
                          <w:rPr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       v</w:t>
                        </w:r>
                        <w:r w:rsidR="00BC22ED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olume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&lt;</w:t>
                        </w:r>
                        <w:r w:rsidR="00CD5977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1000</w:t>
                        </w:r>
                        <w:r w:rsidR="00A51D6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4F9A1FC" w14:textId="7F1FB97E" w:rsidR="00E43996" w:rsidRDefault="002D6ACC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E43996" w14:paraId="1362DE0B" w14:textId="77777777" w:rsidTr="0085019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13E82B49" w14:textId="39D67640" w:rsidR="00E43996" w:rsidRDefault="00E01AEB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100</w:t>
                        </w:r>
                        <w:r w:rsidR="00A51D6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&lt;= volume &lt;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10000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CD14578" w14:textId="7616CCC7" w:rsidR="00E43996" w:rsidRDefault="00E01AEB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</w:tr>
                  <w:tr w:rsidR="00BD5138" w14:paraId="2B3C5D0F" w14:textId="77777777" w:rsidTr="0085019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52ED107B" w14:textId="5468BC17" w:rsidR="00BD5138" w:rsidRDefault="00BD5138" w:rsidP="00BD513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10000 &lt;= volume &lt; 30000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B9E1945" w14:textId="11C75911" w:rsidR="00BD5138" w:rsidRDefault="00BD5138" w:rsidP="00BD513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</w:tr>
                  <w:tr w:rsidR="00BD5138" w14:paraId="3E4CA7C9" w14:textId="77777777" w:rsidTr="0085019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45CADEFE" w14:textId="6B6A8BDB" w:rsidR="00BD5138" w:rsidRDefault="00BD5138" w:rsidP="00BD513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30000 &lt;= volume &lt; 100000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2D98840" w14:textId="3DBC2B66" w:rsidR="00BD5138" w:rsidRDefault="00BD5138" w:rsidP="00BD513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</w:tr>
                  <w:tr w:rsidR="00BD5138" w14:paraId="4F5DD43A" w14:textId="77777777" w:rsidTr="0085019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6D227971" w14:textId="016FEBE7" w:rsidR="00BD5138" w:rsidRDefault="00850194" w:rsidP="00BD513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       </w:t>
                        </w:r>
                        <w:r w:rsidR="00C82392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v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olume</w:t>
                        </w:r>
                        <w:r w:rsidR="00C82392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&gt;= 100000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5E99DA70" w14:textId="3CAC8D6D" w:rsidR="00BD5138" w:rsidRDefault="00BD5138" w:rsidP="00BD513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 w:rsidRPr="00850194">
                          <w:rPr>
                            <w:b/>
                            <w:bCs/>
                            <w:color w:val="1F3864" w:themeColor="accent5" w:themeShade="80"/>
                          </w:rPr>
                          <w:t>Não é aceito</w:t>
                        </w:r>
                      </w:p>
                    </w:tc>
                  </w:tr>
                </w:tbl>
                <w:p w14:paraId="4395FBC5" w14:textId="77777777" w:rsidR="00A34CE4" w:rsidRDefault="00A34CE4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  <w:p w14:paraId="5250F522" w14:textId="2F7F596A" w:rsidR="00DD36C2" w:rsidRDefault="00DD36C2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4509" w:type="dxa"/>
                </w:tcPr>
                <w:p w14:paraId="3CB9664C" w14:textId="334E3514" w:rsidR="00A34CE4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2: Peso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TabeladeGrade4-nfase6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11"/>
                    <w:gridCol w:w="1843"/>
                  </w:tblGrid>
                  <w:tr w:rsidR="008A2C96" w14:paraId="26900177" w14:textId="77777777" w:rsidTr="00C93B4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2F9649E0" w14:textId="1ACB185D" w:rsidR="008A2C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eso(kg)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39CEF2B" w14:textId="608A681E" w:rsidR="008A2C96" w:rsidRPr="00A34CE4" w:rsidRDefault="00142418" w:rsidP="00142418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14:paraId="55AEC595" w14:textId="77777777" w:rsidTr="00C93B4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7D94F896" w14:textId="67094298" w:rsidR="008A2C96" w:rsidRDefault="001B5D41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</w:t>
                        </w:r>
                        <w:r w:rsidR="009C10C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peso &lt;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9C10C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0.1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71181D6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5A2E0666" w14:textId="77777777" w:rsidTr="00C93B49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2CDED2FA" w14:textId="5E20FD39" w:rsidR="008A2C96" w:rsidRDefault="009C10C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0.1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B507F3B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14:paraId="4308A89E" w14:textId="77777777" w:rsidTr="00C93B4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32B85C95" w14:textId="4F111A0B" w:rsidR="008A2C96" w:rsidRDefault="009C10C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10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5C49EB0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8A2C96" w14:paraId="6C5DCA69" w14:textId="77777777" w:rsidTr="00C93B49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3E3997B4" w14:textId="65A0B9E6" w:rsidR="008A2C96" w:rsidRDefault="00EB63CF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 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30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27DBA38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8A2C96" w14:paraId="0B72C4C8" w14:textId="77777777" w:rsidTr="00C93B4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652B16B4" w14:textId="7F93BA45" w:rsidR="008A2C96" w:rsidRDefault="007355D7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peso 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&gt;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30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112DB45" w14:textId="77777777" w:rsidR="008A2C96" w:rsidRDefault="008A2C96" w:rsidP="00142418">
                        <w:pPr>
                          <w:ind w:firstLine="0"/>
                          <w:jc w:val="lef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Não é aceito</w:t>
                        </w:r>
                      </w:p>
                    </w:tc>
                  </w:tr>
                </w:tbl>
                <w:p w14:paraId="06D8F2E5" w14:textId="27A33F20" w:rsidR="008A2C96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</w:tr>
            <w:tr w:rsidR="00596FE5" w14:paraId="7D683339" w14:textId="77777777" w:rsidTr="00F35B26">
              <w:tc>
                <w:tcPr>
                  <w:tcW w:w="9490" w:type="dxa"/>
                  <w:gridSpan w:val="2"/>
                </w:tcPr>
                <w:p w14:paraId="1D53ADD6" w14:textId="3F1F4DEA" w:rsidR="00596FE5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3: Rota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TabeladeGrade4-nfase2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33"/>
                    <w:gridCol w:w="3131"/>
                  </w:tblGrid>
                  <w:tr w:rsidR="008A2C96" w14:paraId="00928E7C" w14:textId="77777777" w:rsidTr="0014241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2E40B466" w14:textId="67DBD9C3" w:rsidR="008A2C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ota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035575BD" w14:textId="7E8E1A99" w:rsidR="008A2C96" w:rsidRPr="00A34CE4" w:rsidRDefault="00142418" w:rsidP="00530AB3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14:paraId="1BACF6A9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1170CEB7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RS - De Rio de Janeiro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2FB707A4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395150E3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557F6595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SR - De São Paulo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1368DF75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2F176EF7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7F98F5F1" w14:textId="171FA214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BS -</w:t>
                        </w:r>
                        <w:r w:rsidR="00FB4649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De Brasília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2A202AD1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14:paraId="6CB483AC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3108C7CF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SB - De São Paulo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38E60E04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14:paraId="366EE2BB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642C3D9E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BR - De Brasília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1044B20A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14:paraId="0884EC5C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56FCE325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RB - Rio de Janeiro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3EA2D9A9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</w:tbl>
                <w:p w14:paraId="269A02BF" w14:textId="716DCFB7" w:rsidR="008A2C96" w:rsidRDefault="00C75794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Obs.: Pode-se mudar o nome das cidades e siglas. Utilizando 3 cidades está ótimo</w:t>
                  </w:r>
                </w:p>
              </w:tc>
            </w:tr>
          </w:tbl>
          <w:p w14:paraId="149A7F12" w14:textId="169C36F2" w:rsidR="006402B3" w:rsidRDefault="006402B3" w:rsidP="00596FE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06099ED3" w14:textId="77777777" w:rsidR="006402B3" w:rsidRDefault="006402B3" w:rsidP="008E5068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01F2328F" w14:textId="164A15D5" w:rsidR="004718EF" w:rsidRPr="004718EF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a altura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>, comprimento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 </w:t>
            </w:r>
            <w:r w:rsidR="003070E5">
              <w:rPr>
                <w:b/>
                <w:bCs/>
                <w:color w:val="1F3864" w:themeColor="accent5" w:themeShade="80"/>
                <w:sz w:val="24"/>
                <w:szCs w:val="24"/>
              </w:rPr>
              <w:t>largura</w:t>
            </w:r>
            <w:r w:rsidR="001A2EBC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do objeto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. S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 digitar um valor não numérico 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e/ou as dimensões passarem do limite aceito repetir a pergunta</w:t>
            </w:r>
            <w:r w:rsidR="007932DA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8A3F23" w14:textId="3BD5016A" w:rsidR="004718EF" w:rsidRDefault="004718EF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o peso do objeto (em kg). Se digitar um valor não numérico e/ou o </w:t>
            </w:r>
            <w:r w:rsidR="00D93C9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peso passar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do limite aceito repetir a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pergunta;</w:t>
            </w:r>
          </w:p>
          <w:p w14:paraId="6770C6AD" w14:textId="3C5F2633" w:rsidR="007932DA" w:rsidRPr="00D93C9E" w:rsidRDefault="00D93C9E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a rota do objeto. Se digitar uma opção que não esteja na tabela</w:t>
            </w:r>
            <w:r w:rsidR="001A2EBC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repetir a pergunta;</w:t>
            </w:r>
          </w:p>
          <w:p w14:paraId="6F929757" w14:textId="0A31150D" w:rsidR="006402B3" w:rsidRPr="00184876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Encerre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o total a ser pago com base na equação desse enunciado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A34184B" w14:textId="404D5F9B" w:rsidR="009C22CA" w:rsidRDefault="009C22CA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codificar uma função dimensoesObj</w:t>
            </w:r>
            <w:r w:rsidR="00581DB3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to (EXIGÊNCIA </w:t>
            </w:r>
            <w:r w:rsidR="00DD36C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1B94E1D2" w14:textId="1932FCA3" w:rsidR="009C22CA" w:rsidRDefault="008F008F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</w:t>
            </w:r>
            <w:r w:rsidR="007E1F61">
              <w:rPr>
                <w:b/>
                <w:bCs/>
                <w:color w:val="1F3864" w:themeColor="accent5" w:themeShade="80"/>
                <w:highlight w:val="yellow"/>
              </w:rPr>
              <w:t>perguntar altura do objeto (em cm);</w:t>
            </w:r>
          </w:p>
          <w:p w14:paraId="1AA7111C" w14:textId="4C2286F9" w:rsidR="007E1F61" w:rsidRDefault="007E1F61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comprimento do objeto (em cm);</w:t>
            </w:r>
          </w:p>
          <w:p w14:paraId="2C93CD69" w14:textId="3991E4B8" w:rsidR="007E1F61" w:rsidRDefault="007E1F61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316760">
              <w:rPr>
                <w:b/>
                <w:bCs/>
                <w:color w:val="1F3864" w:themeColor="accent5" w:themeShade="80"/>
                <w:highlight w:val="yellow"/>
              </w:rPr>
              <w:t>a largura do objeto (em cm)</w:t>
            </w:r>
          </w:p>
          <w:p w14:paraId="09D941F9" w14:textId="72149496" w:rsidR="008F008F" w:rsidRDefault="00316760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Calcular o volume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2A5221">
              <w:rPr>
                <w:b/>
                <w:bCs/>
                <w:color w:val="1F3864" w:themeColor="accent5" w:themeShade="80"/>
                <w:highlight w:val="yellow"/>
              </w:rPr>
              <w:t xml:space="preserve">em 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>cm)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da caixa </w:t>
            </w:r>
            <w:r w:rsidR="002A5221">
              <w:rPr>
                <w:b/>
                <w:bCs/>
                <w:color w:val="1F3864" w:themeColor="accent5" w:themeShade="80"/>
                <w:highlight w:val="yellow"/>
              </w:rPr>
              <w:t>p/a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 objeto 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>(altura*largura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*comprimento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7EF5126C" w14:textId="67BBE38E" w:rsidR="008F008F" w:rsidRDefault="0039637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Deve-se ter try/except para o caso do usuário digitar um valor não numérico;</w:t>
            </w:r>
          </w:p>
          <w:p w14:paraId="20BB8D11" w14:textId="65FB4806" w:rsidR="00DD36C2" w:rsidRDefault="00DD36C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14:paraId="0A186D62" w14:textId="7744D322" w:rsidR="002C2457" w:rsidRPr="002C2457" w:rsidRDefault="002C2457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r w:rsidR="00533B85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Obj</w:t>
            </w:r>
            <w:r w:rsidR="00530AB3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to 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6628EF7D" w14:textId="4B74CE0E" w:rsidR="002C2457" w:rsidRPr="002C2457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perguntar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 do objeto (em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kg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14:paraId="1828D10A" w14:textId="752176E3" w:rsidR="002C2457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Deve-se ter um try/except para o caso de o usuário digitar um valor não numérico;</w:t>
            </w:r>
          </w:p>
          <w:p w14:paraId="01E64E0C" w14:textId="6A817837" w:rsidR="00B71673" w:rsidRPr="002C2457" w:rsidRDefault="00B71673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14:paraId="3243AA7D" w14:textId="503828C3" w:rsidR="00E9632D" w:rsidRPr="00AB6A7B" w:rsidRDefault="00E9632D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Deve-se codificar uma função rotaObjeto (EXIGÊNCIA 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68F03DB2" w14:textId="36B10C97" w:rsidR="00E9632D" w:rsidRDefault="00E9632D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Dentro da função perguntar a rota do objeto desejada (</w:t>
            </w:r>
            <w:r w:rsidR="00091221" w:rsidRPr="00AB6A7B">
              <w:rPr>
                <w:b/>
                <w:bCs/>
                <w:color w:val="1F3864" w:themeColor="accent5" w:themeShade="80"/>
                <w:highlight w:val="green"/>
              </w:rPr>
              <w:t>Sugestão: utilize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 as siglas para facili</w:t>
            </w:r>
            <w:r w:rsidR="00091221" w:rsidRPr="00AB6A7B">
              <w:rPr>
                <w:b/>
                <w:bCs/>
                <w:color w:val="1F3864" w:themeColor="accent5" w:themeShade="80"/>
                <w:highlight w:val="green"/>
              </w:rPr>
              <w:t>tar os testes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14:paraId="4DB1C5E1" w14:textId="0FC31981" w:rsidR="00BD48D2" w:rsidRDefault="00BD48D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OBS: PODE MUDAR O NOME DAS CIDADES E SUAS SIGLAS</w:t>
            </w:r>
          </w:p>
          <w:p w14:paraId="4B3696B0" w14:textId="7A15C69A" w:rsidR="00AB6A7B" w:rsidRDefault="00EB599B" w:rsidP="00D3112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14:paraId="40A32116" w14:textId="051BE209" w:rsidR="00D320E0" w:rsidRPr="00D320E0" w:rsidRDefault="006B7B22" w:rsidP="00D320E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Colocar um exemplo de</w:t>
            </w:r>
            <w:r w:rsidR="00F746EA" w:rsidRPr="00D320E0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SAIDA DE CONSOLE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uma encomenda com peso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, dimensões e rota válidos</w:t>
            </w:r>
          </w:p>
          <w:p w14:paraId="17DD3F5A" w14:textId="487A83C2" w:rsidR="006B7B22" w:rsidRPr="00D320E0" w:rsidRDefault="006B7B22" w:rsidP="006B7B22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D320E0">
              <w:rPr>
                <w:b/>
                <w:bCs/>
                <w:color w:val="FF0000"/>
                <w:sz w:val="24"/>
                <w:szCs w:val="24"/>
              </w:rPr>
              <w:t xml:space="preserve">Colocar um exemplo de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SAIDA DE CONSOLE com o 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tratamento de erro quando digitado um valor não numérico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é digitado no campo peso ou dimensões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)</w:t>
            </w:r>
            <w:r w:rsidR="001D4E7D">
              <w:rPr>
                <w:b/>
                <w:bCs/>
                <w:noProof/>
                <w:color w:val="113162"/>
                <w:sz w:val="24"/>
                <w:szCs w:val="24"/>
              </w:rPr>
              <w:t xml:space="preserve"> </w:t>
            </w:r>
          </w:p>
          <w:p w14:paraId="03E8F101" w14:textId="62686E2E" w:rsidR="006402B3" w:rsidRDefault="006402B3" w:rsidP="00627A5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61E0C823" w14:textId="1F1D8E42" w:rsidR="007B353A" w:rsidRDefault="001D4E7D" w:rsidP="007B353A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13162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E45E976" wp14:editId="542DC309">
                      <wp:simplePos x="0" y="0"/>
                      <wp:positionH relativeFrom="column">
                        <wp:posOffset>3414156</wp:posOffset>
                      </wp:positionH>
                      <wp:positionV relativeFrom="paragraph">
                        <wp:posOffset>129864</wp:posOffset>
                      </wp:positionV>
                      <wp:extent cx="2453640" cy="341630"/>
                      <wp:effectExtent l="0" t="0" r="0" b="0"/>
                      <wp:wrapNone/>
                      <wp:docPr id="8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364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B8D342" w14:textId="77777777" w:rsidR="001D4E7D" w:rsidRPr="00BA7CFF" w:rsidRDefault="001D4E7D" w:rsidP="001D4E7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BA7CFF">
                                    <w:rPr>
                                      <w:color w:val="FF0000"/>
                                    </w:rPr>
                                    <w:t>Colocar o seu nome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E45E976" id="Caixa de Texto 8" o:spid="_x0000_s1030" type="#_x0000_t202" style="position:absolute;left:0;text-align:left;margin-left:268.85pt;margin-top:10.25pt;width:193.2pt;height:26.9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" filled="f" stroked="f">
                      <v:textbox style="mso-fit-shape-to-text:t">
                        <w:txbxContent>
                          <w:p w14:paraId="09B8D342" w14:textId="77777777" w:rsidR="001D4E7D" w:rsidRPr="00BA7CFF" w:rsidRDefault="001D4E7D" w:rsidP="001D4E7D">
                            <w:pPr>
                              <w:rPr>
                                <w:color w:val="FF0000"/>
                              </w:rPr>
                            </w:pPr>
                            <w:r w:rsidRPr="00BA7CFF">
                              <w:rPr>
                                <w:color w:val="FF0000"/>
                              </w:rPr>
                              <w:t>Colocar o seu nome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F19EC9F" w14:textId="12791626" w:rsidR="006402B3" w:rsidRDefault="00B77E05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B77E05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D42DC75" wp14:editId="5B284BE3">
                  <wp:extent cx="5914084" cy="5486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9" cy="549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A4DA2" w14:textId="5DA32A0E" w:rsidR="006167AD" w:rsidRPr="003A53D3" w:rsidRDefault="006167AD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Figura: Exemplo de programa com tratamento de valor </w:t>
            </w:r>
            <w:r w:rsidR="00B431DC">
              <w:rPr>
                <w:b/>
                <w:bCs/>
                <w:color w:val="1F3864" w:themeColor="accent5" w:themeShade="80"/>
                <w:sz w:val="24"/>
                <w:szCs w:val="24"/>
              </w:rPr>
              <w:t>e erro de digitação</w:t>
            </w:r>
          </w:p>
        </w:tc>
      </w:tr>
      <w:tr w:rsidR="006402B3" w14:paraId="358DE924" w14:textId="77777777" w:rsidTr="00627A5E">
        <w:tc>
          <w:tcPr>
            <w:tcW w:w="9716" w:type="dxa"/>
            <w:shd w:val="clear" w:color="auto" w:fill="FFFFFF" w:themeFill="background1"/>
          </w:tcPr>
          <w:p w14:paraId="0E6AE2DD" w14:textId="057DBE45" w:rsidR="006402B3" w:rsidRDefault="006402B3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6402B3" w14:paraId="4B2E25CE" w14:textId="77777777" w:rsidTr="00627A5E">
        <w:tc>
          <w:tcPr>
            <w:tcW w:w="9716" w:type="dxa"/>
            <w:shd w:val="clear" w:color="auto" w:fill="FFFFFF" w:themeFill="background1"/>
          </w:tcPr>
          <w:p w14:paraId="7955A795" w14:textId="48C05EFD" w:rsidR="0005040A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660AEF25" w14:textId="77777777" w:rsidR="0005040A" w:rsidRPr="00B816D5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7C32FAC2" w14:textId="292FC778" w:rsidR="00E56F4D" w:rsidRDefault="00E56F4D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2035CE0A" w14:textId="7BBFE057" w:rsidR="006402B3" w:rsidRPr="0005040A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446D3750" w14:textId="70E865E6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14:paraId="4FCC7360" w14:textId="77777777" w:rsidTr="008C22B6">
        <w:tc>
          <w:tcPr>
            <w:tcW w:w="9716" w:type="dxa"/>
            <w:shd w:val="clear" w:color="auto" w:fill="FFFFFF" w:themeFill="background1"/>
          </w:tcPr>
          <w:p w14:paraId="272EF728" w14:textId="22E5F261"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14:paraId="5D8762AF" w14:textId="77777777" w:rsidTr="008C22B6">
        <w:tc>
          <w:tcPr>
            <w:tcW w:w="9716" w:type="dxa"/>
            <w:shd w:val="clear" w:color="auto" w:fill="FFFFFF" w:themeFill="background1"/>
          </w:tcPr>
          <w:p w14:paraId="36DE8C23" w14:textId="77777777" w:rsidR="001D4072" w:rsidRDefault="001D4072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0AC25D71" w14:textId="2C9C7E95" w:rsidR="003E125A" w:rsidRPr="0005040A" w:rsidRDefault="001D4072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</w:tc>
      </w:tr>
    </w:tbl>
    <w:p w14:paraId="3A691A98" w14:textId="69BCFD06" w:rsidR="005F3EA5" w:rsidRDefault="005F3EA5" w:rsidP="00F746EA">
      <w:pPr>
        <w:ind w:firstLine="0"/>
      </w:pPr>
    </w:p>
    <w:p w14:paraId="68F4CCED" w14:textId="5A588960" w:rsidR="00D31129" w:rsidRDefault="005F3EA5" w:rsidP="005F3EA5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90B3264" w14:textId="77777777" w:rsidTr="008C22B6">
        <w:tc>
          <w:tcPr>
            <w:tcW w:w="9716" w:type="dxa"/>
            <w:shd w:val="clear" w:color="auto" w:fill="113162"/>
          </w:tcPr>
          <w:p w14:paraId="786EC342" w14:textId="137923C3"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4 de 4 (25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5A607"/>
                <w:sz w:val="40"/>
                <w:szCs w:val="40"/>
              </w:rPr>
              <w:t>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4C45B3B0" w14:textId="5EE68C78"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14:paraId="49119C5A" w14:textId="77777777" w:rsidTr="008C22B6">
        <w:tc>
          <w:tcPr>
            <w:tcW w:w="9716" w:type="dxa"/>
          </w:tcPr>
          <w:p w14:paraId="57ECA62A" w14:textId="59D6E72F"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estoque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>para uma bic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icletaria.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14:paraId="171AC0D1" w14:textId="1841F716"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</w:t>
            </w:r>
            <w:r w:rsidR="00DC43D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113162"/>
                <w:sz w:val="24"/>
                <w:szCs w:val="24"/>
              </w:rPr>
              <w:t>Peça</w:t>
            </w:r>
          </w:p>
          <w:p w14:paraId="3EF80854" w14:textId="35B0C110"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BD1E13" w:rsidRPr="00F75623">
              <w:rPr>
                <w:b/>
                <w:bCs/>
                <w:color w:val="113162"/>
                <w:sz w:val="24"/>
                <w:szCs w:val="24"/>
              </w:rPr>
              <w:t>Peça</w:t>
            </w:r>
          </w:p>
          <w:p w14:paraId="629CB517" w14:textId="0EB33479"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Peças</w:t>
            </w:r>
          </w:p>
          <w:p w14:paraId="35BB3449" w14:textId="207E3E1B"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Peças por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Código</w:t>
            </w:r>
          </w:p>
          <w:p w14:paraId="5F5F5407" w14:textId="03D82FDD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Peças por</w:t>
            </w:r>
            <w:r w:rsidR="004D0611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Fabricante</w:t>
            </w:r>
          </w:p>
          <w:p w14:paraId="3A62EFC5" w14:textId="6D3E81C6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14:paraId="0AA01230" w14:textId="1476E0FB"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Remover Peça</w:t>
            </w:r>
          </w:p>
          <w:p w14:paraId="1D7081CB" w14:textId="43628417"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14:paraId="002FFE79" w14:textId="77777777"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AD3FA0" w14:textId="6E3172AA"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cadastrarPeca</w:t>
            </w:r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(código)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14:paraId="476E983E" w14:textId="7A77884F"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código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F64D2D">
              <w:rPr>
                <w:b/>
                <w:bCs/>
                <w:color w:val="1F3864" w:themeColor="accent5" w:themeShade="80"/>
                <w:highlight w:val="yellow"/>
              </w:rPr>
              <w:t>peça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14:paraId="78D3686C" w14:textId="3685E7BA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da peça;</w:t>
            </w:r>
          </w:p>
          <w:p w14:paraId="6159F8A2" w14:textId="5CE866A9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fabricante da peça;</w:t>
            </w:r>
          </w:p>
          <w:p w14:paraId="53A4535D" w14:textId="4184F03B"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valor da peça</w:t>
            </w:r>
          </w:p>
          <w:p w14:paraId="5A99FDEC" w14:textId="563D5729"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peça cadastrada 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14:paraId="3A814D91" w14:textId="3657AE18"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consultarPeca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(EXIGÊNCIA 2);</w:t>
            </w:r>
          </w:p>
          <w:p w14:paraId="0D897790" w14:textId="447D2506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14:paraId="47F88502" w14:textId="550BCF8D"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Todas as Peça</w:t>
            </w:r>
            <w:r w:rsidR="006174F9">
              <w:rPr>
                <w:b/>
                <w:bCs/>
                <w:color w:val="1F3864" w:themeColor="accent5" w:themeShade="80"/>
                <w:highlight w:val="cyan"/>
              </w:rPr>
              <w:t>s</w:t>
            </w:r>
          </w:p>
          <w:p w14:paraId="4E2E2110" w14:textId="6DF74382"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Peças por </w:t>
            </w:r>
            <w:r w:rsidR="002C3875">
              <w:rPr>
                <w:b/>
                <w:bCs/>
                <w:color w:val="1F3864" w:themeColor="accent5" w:themeShade="80"/>
                <w:highlight w:val="cyan"/>
              </w:rPr>
              <w:t>Código</w:t>
            </w:r>
          </w:p>
          <w:p w14:paraId="2864DC1B" w14:textId="26F17BA8"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Peças por Fabricante</w:t>
            </w:r>
          </w:p>
          <w:p w14:paraId="1DE053C5" w14:textId="432D14D9"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14:paraId="41FA746C" w14:textId="55F7A86C"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chamada </w:t>
            </w:r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removerPeca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14:paraId="693FEAF7" w14:textId="50A4851D"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>qual o código do produto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14:paraId="03364A10" w14:textId="0B4CD486"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</w:t>
            </w:r>
            <w:r w:rsidRPr="005676B5">
              <w:rPr>
                <w:b/>
                <w:bCs/>
                <w:color w:val="FF0000"/>
              </w:rPr>
              <w:t xml:space="preserve"> </w:t>
            </w:r>
            <w:r w:rsidR="005676B5">
              <w:rPr>
                <w:b/>
                <w:bCs/>
                <w:color w:val="FF0000"/>
              </w:rPr>
              <w:t>com o cadastro</w:t>
            </w:r>
            <w:r w:rsidRPr="005676B5">
              <w:rPr>
                <w:b/>
                <w:bCs/>
                <w:color w:val="FF0000"/>
              </w:rPr>
              <w:t xml:space="preserve"> de 3 (ou mais) peças.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fabricante – ver figura 1</w:t>
            </w:r>
          </w:p>
          <w:p w14:paraId="54C3E82E" w14:textId="3CB51E01"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Pr="004E083E">
              <w:rPr>
                <w:b/>
                <w:bCs/>
                <w:color w:val="C45911" w:themeColor="accent2" w:themeShade="BF"/>
              </w:rPr>
              <w:t>c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om a consulta a todas as peças cadastradas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14:paraId="7AAF1888" w14:textId="715CBF7F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com uma consulta por código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14:paraId="2A4D18DC" w14:textId="300D4051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>com uma consulta por fabricante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14:paraId="1A3F97F8" w14:textId="7C4988D2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ao remover um cadastro e mostrando depois todos os cadastros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14:paraId="4FD009BD" w14:textId="77777777"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7B128354" w14:textId="16CA307C"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14:paraId="40411281" w14:textId="01BEF98C" w:rsidR="00D05CCE" w:rsidRDefault="00D05CCE" w:rsidP="008C22B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742113" w:rsidRPr="00742113">
              <w:rPr>
                <w:noProof/>
              </w:rPr>
              <w:drawing>
                <wp:inline distT="0" distB="0" distL="0" distR="0" wp14:anchorId="78D8B80E" wp14:editId="693CE4E3">
                  <wp:extent cx="5816009" cy="8440395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18283"/>
                          <a:stretch/>
                        </pic:blipFill>
                        <pic:spPr bwMode="auto">
                          <a:xfrm>
                            <a:off x="0" y="0"/>
                            <a:ext cx="5830851" cy="846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EA680D" w14:textId="2073DD3C"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ar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peças. Perceba que 2 delas tem o mesmo fabricante</w:t>
            </w:r>
            <w:r w:rsidR="00A82FCE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14:paraId="68A77BB6" w14:textId="4A390FB5" w:rsidR="00A82FCE" w:rsidRDefault="00251DCD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51DCD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0A1C73A4" wp14:editId="41F55966">
                  <wp:extent cx="6098540" cy="859615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478" cy="863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3E7B5" w14:textId="430FEF4F"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>Todas as Peças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4E349CAB" w14:textId="7475B256" w:rsidR="00951339" w:rsidRDefault="00951339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951339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62478F77" wp14:editId="7CAF029A">
                  <wp:extent cx="6156796" cy="862965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20369"/>
                          <a:stretch/>
                        </pic:blipFill>
                        <pic:spPr bwMode="auto">
                          <a:xfrm>
                            <a:off x="0" y="0"/>
                            <a:ext cx="6185683" cy="867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A1A73B" w14:textId="12BB59FC"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Figura 3: Exemplo de Consultar por Código.</w:t>
            </w:r>
          </w:p>
          <w:p w14:paraId="70E60191" w14:textId="173F8337" w:rsidR="00E0614F" w:rsidRDefault="00E750FE" w:rsidP="002B0D72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750F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3464DD1A" wp14:editId="4E36E1FE">
                  <wp:extent cx="6162675" cy="8629496"/>
                  <wp:effectExtent l="0" t="0" r="0" b="63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3123"/>
                          <a:stretch/>
                        </pic:blipFill>
                        <pic:spPr bwMode="auto">
                          <a:xfrm>
                            <a:off x="0" y="0"/>
                            <a:ext cx="6184957" cy="8660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306B95" w14:textId="013F19D7" w:rsidR="00E0614F" w:rsidRDefault="00E0614F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4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Consultar Peças por </w:t>
            </w:r>
            <w:r w:rsidR="002B0D72">
              <w:rPr>
                <w:b/>
                <w:bCs/>
                <w:color w:val="1F3864" w:themeColor="accent5" w:themeShade="80"/>
                <w:sz w:val="24"/>
                <w:szCs w:val="24"/>
              </w:rPr>
              <w:t>Fabricante</w:t>
            </w:r>
          </w:p>
          <w:p w14:paraId="51087AA4" w14:textId="1FACD512" w:rsidR="000B02DA" w:rsidRDefault="00135ACE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135AC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4476C73D" wp14:editId="5C7B079F">
                  <wp:extent cx="5572125" cy="840978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330" cy="843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52E65" w14:textId="5CD4A01C"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5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</w:t>
            </w:r>
            <w:r w:rsidR="00D73121">
              <w:rPr>
                <w:b/>
                <w:bCs/>
                <w:color w:val="1F3864" w:themeColor="accent5" w:themeShade="80"/>
                <w:sz w:val="24"/>
                <w:szCs w:val="24"/>
              </w:rPr>
              <w:t>Remover Peça do cadastro e depois Consultar Todas as Peças. Veja que a peça de código 1 foi removida e não aparece mais no sistema</w:t>
            </w:r>
            <w:r w:rsidR="00C92FEE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</w:tc>
      </w:tr>
    </w:tbl>
    <w:p w14:paraId="43A8035C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4CDB3C3D" w14:textId="77777777" w:rsidTr="008C22B6">
        <w:tc>
          <w:tcPr>
            <w:tcW w:w="9716" w:type="dxa"/>
            <w:shd w:val="clear" w:color="auto" w:fill="FFFFFF" w:themeFill="background1"/>
          </w:tcPr>
          <w:p w14:paraId="1F95B205" w14:textId="7A7CC5A6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D05CCE" w14:paraId="2C0CC09B" w14:textId="77777777" w:rsidTr="008C22B6">
        <w:tc>
          <w:tcPr>
            <w:tcW w:w="9716" w:type="dxa"/>
            <w:shd w:val="clear" w:color="auto" w:fill="FFFFFF" w:themeFill="background1"/>
          </w:tcPr>
          <w:p w14:paraId="75C99D22" w14:textId="77777777" w:rsidR="0005040A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529E0C59" w14:textId="77777777" w:rsidR="0005040A" w:rsidRPr="00B816D5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144C9ADC" w14:textId="7BEE0A94" w:rsidR="0005040A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 w:rsid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11A2C282" w14:textId="6D0A3BCA" w:rsidR="00D05CCE" w:rsidRPr="0005040A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0045C9D0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EAD17CD" w14:textId="77777777" w:rsidTr="008C22B6">
        <w:tc>
          <w:tcPr>
            <w:tcW w:w="9716" w:type="dxa"/>
          </w:tcPr>
          <w:p w14:paraId="105BD954" w14:textId="2C4D1402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D05CCE" w14:paraId="08E4E206" w14:textId="77777777" w:rsidTr="008C22B6">
        <w:tc>
          <w:tcPr>
            <w:tcW w:w="9716" w:type="dxa"/>
          </w:tcPr>
          <w:p w14:paraId="30AAC97B" w14:textId="77777777" w:rsidR="0088030D" w:rsidRDefault="0088030D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4176E2BA" w14:textId="020A0731" w:rsidR="00AD5E0F" w:rsidRPr="001E7CAB" w:rsidRDefault="00AF1419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do identificador pessoal</w:t>
            </w:r>
            <w:r w:rsid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 xml:space="preserve"> em pelo menos uma das figuras</w:t>
            </w: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</w:tc>
      </w:tr>
    </w:tbl>
    <w:p w14:paraId="4FBFBB99" w14:textId="302685EF" w:rsidR="00D05CCE" w:rsidRDefault="00D05CCE" w:rsidP="00D05CCE">
      <w:pPr>
        <w:ind w:firstLine="0"/>
      </w:pPr>
    </w:p>
    <w:sectPr w:rsidR="00D05CCE" w:rsidSect="0011171E">
      <w:headerReference w:type="default" r:id="rId18"/>
      <w:footerReference w:type="default" r:id="rId19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C8F5" w14:textId="77777777" w:rsidR="00674945" w:rsidRDefault="00674945" w:rsidP="00B5761D">
      <w:r>
        <w:separator/>
      </w:r>
    </w:p>
    <w:p w14:paraId="0B89407D" w14:textId="77777777" w:rsidR="00674945" w:rsidRDefault="00674945" w:rsidP="00B5761D"/>
    <w:p w14:paraId="2B7BBAF3" w14:textId="77777777" w:rsidR="00674945" w:rsidRDefault="00674945" w:rsidP="00B5761D"/>
  </w:endnote>
  <w:endnote w:type="continuationSeparator" w:id="0">
    <w:p w14:paraId="0EB40C81" w14:textId="77777777" w:rsidR="00674945" w:rsidRDefault="00674945" w:rsidP="00B5761D">
      <w:r>
        <w:continuationSeparator/>
      </w:r>
    </w:p>
    <w:p w14:paraId="2C506EAE" w14:textId="77777777" w:rsidR="00674945" w:rsidRDefault="00674945" w:rsidP="00B5761D"/>
    <w:p w14:paraId="24B2DD6F" w14:textId="77777777" w:rsidR="00674945" w:rsidRDefault="00674945" w:rsidP="00B5761D"/>
  </w:endnote>
  <w:endnote w:type="continuationNotice" w:id="1">
    <w:p w14:paraId="10FB6549" w14:textId="77777777" w:rsidR="00674945" w:rsidRDefault="0067494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9B17A9" w:rsidRDefault="009B17A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6E06F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9B17A9" w:rsidRPr="00D2799E" w:rsidRDefault="009B17A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9B17A9" w:rsidRPr="00955E07" w:rsidRDefault="009B17A9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2059F" w14:textId="77777777" w:rsidR="00674945" w:rsidRDefault="00674945" w:rsidP="00B5761D">
      <w:r>
        <w:separator/>
      </w:r>
    </w:p>
    <w:p w14:paraId="3E2E766F" w14:textId="77777777" w:rsidR="00674945" w:rsidRDefault="00674945" w:rsidP="00B5761D"/>
    <w:p w14:paraId="178259B7" w14:textId="77777777" w:rsidR="00674945" w:rsidRDefault="00674945" w:rsidP="00B5761D"/>
  </w:footnote>
  <w:footnote w:type="continuationSeparator" w:id="0">
    <w:p w14:paraId="096DDE83" w14:textId="77777777" w:rsidR="00674945" w:rsidRDefault="00674945" w:rsidP="00B5761D">
      <w:r>
        <w:continuationSeparator/>
      </w:r>
    </w:p>
    <w:p w14:paraId="56FDED47" w14:textId="77777777" w:rsidR="00674945" w:rsidRDefault="00674945" w:rsidP="00B5761D"/>
    <w:p w14:paraId="6684A4A4" w14:textId="77777777" w:rsidR="00674945" w:rsidRDefault="00674945" w:rsidP="00B5761D"/>
  </w:footnote>
  <w:footnote w:type="continuationNotice" w:id="1">
    <w:p w14:paraId="5171C59F" w14:textId="77777777" w:rsidR="00674945" w:rsidRDefault="0067494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8076" w14:textId="497EC81F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14:paraId="2449EB30" w14:textId="01FF279D" w:rsidR="009B17A9" w:rsidRDefault="009B17A9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C484DE" id="Retângulo 16" o:spid="_x0000_s1026" style="position:absolute;margin-left:.5pt;margin-top:6.7pt;width:485.45pt;height:3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700">
    <w:abstractNumId w:val="0"/>
  </w:num>
  <w:num w:numId="2" w16cid:durableId="1256784913">
    <w:abstractNumId w:val="2"/>
  </w:num>
  <w:num w:numId="3" w16cid:durableId="1123305403">
    <w:abstractNumId w:val="4"/>
  </w:num>
  <w:num w:numId="4" w16cid:durableId="59837121">
    <w:abstractNumId w:val="3"/>
  </w:num>
  <w:num w:numId="5" w16cid:durableId="21759452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943"/>
    <w:rsid w:val="00000E59"/>
    <w:rsid w:val="00000EC3"/>
    <w:rsid w:val="0000143C"/>
    <w:rsid w:val="00002A30"/>
    <w:rsid w:val="00002B60"/>
    <w:rsid w:val="00002E07"/>
    <w:rsid w:val="00002FD5"/>
    <w:rsid w:val="00003606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4F5"/>
    <w:rsid w:val="000815CC"/>
    <w:rsid w:val="000816FC"/>
    <w:rsid w:val="00082010"/>
    <w:rsid w:val="00082A10"/>
    <w:rsid w:val="00085A46"/>
    <w:rsid w:val="00085A92"/>
    <w:rsid w:val="00085B3C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F3"/>
    <w:rsid w:val="000D5D97"/>
    <w:rsid w:val="000D6586"/>
    <w:rsid w:val="000D7178"/>
    <w:rsid w:val="000D75F9"/>
    <w:rsid w:val="000E03AB"/>
    <w:rsid w:val="000E19B5"/>
    <w:rsid w:val="000E22E6"/>
    <w:rsid w:val="000E313C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B62"/>
    <w:rsid w:val="001063AF"/>
    <w:rsid w:val="00106B1D"/>
    <w:rsid w:val="0010753D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ACF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4AD7"/>
    <w:rsid w:val="001D1B62"/>
    <w:rsid w:val="001D386C"/>
    <w:rsid w:val="001D4072"/>
    <w:rsid w:val="001D484B"/>
    <w:rsid w:val="001D4E7D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F8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4D3"/>
    <w:rsid w:val="0036662B"/>
    <w:rsid w:val="00366C12"/>
    <w:rsid w:val="00367A29"/>
    <w:rsid w:val="0037045F"/>
    <w:rsid w:val="00370BCA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2637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62BE"/>
    <w:rsid w:val="00406D9D"/>
    <w:rsid w:val="00407241"/>
    <w:rsid w:val="0040790C"/>
    <w:rsid w:val="00407D1D"/>
    <w:rsid w:val="00412084"/>
    <w:rsid w:val="0041234E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3AC8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111"/>
    <w:rsid w:val="00525845"/>
    <w:rsid w:val="00525E20"/>
    <w:rsid w:val="00527747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22AF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43C8"/>
    <w:rsid w:val="00564A30"/>
    <w:rsid w:val="005652CE"/>
    <w:rsid w:val="00565D03"/>
    <w:rsid w:val="00565F93"/>
    <w:rsid w:val="00565FD5"/>
    <w:rsid w:val="005676B5"/>
    <w:rsid w:val="00567FE0"/>
    <w:rsid w:val="00570815"/>
    <w:rsid w:val="005714C4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1DB3"/>
    <w:rsid w:val="00582F46"/>
    <w:rsid w:val="00583591"/>
    <w:rsid w:val="005836C6"/>
    <w:rsid w:val="0058410B"/>
    <w:rsid w:val="005841E4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C3"/>
    <w:rsid w:val="005C3055"/>
    <w:rsid w:val="005C348E"/>
    <w:rsid w:val="005C35CA"/>
    <w:rsid w:val="005C4654"/>
    <w:rsid w:val="005C4C62"/>
    <w:rsid w:val="005C4DDE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5A"/>
    <w:rsid w:val="005E7097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2B3"/>
    <w:rsid w:val="0064081D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945"/>
    <w:rsid w:val="00675AFF"/>
    <w:rsid w:val="006773A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C14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58A4"/>
    <w:rsid w:val="006E5DF3"/>
    <w:rsid w:val="006E6391"/>
    <w:rsid w:val="006E6F82"/>
    <w:rsid w:val="006E784C"/>
    <w:rsid w:val="006E7A4D"/>
    <w:rsid w:val="006F0D05"/>
    <w:rsid w:val="006F1481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999"/>
    <w:rsid w:val="00762E71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768"/>
    <w:rsid w:val="00777DF5"/>
    <w:rsid w:val="007807D3"/>
    <w:rsid w:val="0078280A"/>
    <w:rsid w:val="00782DF9"/>
    <w:rsid w:val="00783207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48EE"/>
    <w:rsid w:val="007D5C13"/>
    <w:rsid w:val="007D6755"/>
    <w:rsid w:val="007D77ED"/>
    <w:rsid w:val="007D7B44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156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71A"/>
    <w:rsid w:val="008655D5"/>
    <w:rsid w:val="00866E90"/>
    <w:rsid w:val="00867FA5"/>
    <w:rsid w:val="00870E35"/>
    <w:rsid w:val="0087128D"/>
    <w:rsid w:val="00871899"/>
    <w:rsid w:val="00872338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302C"/>
    <w:rsid w:val="008849BA"/>
    <w:rsid w:val="008858A5"/>
    <w:rsid w:val="00885DB3"/>
    <w:rsid w:val="008866A0"/>
    <w:rsid w:val="00886C26"/>
    <w:rsid w:val="00887381"/>
    <w:rsid w:val="00887971"/>
    <w:rsid w:val="00892AAB"/>
    <w:rsid w:val="008930F1"/>
    <w:rsid w:val="00893332"/>
    <w:rsid w:val="008933BB"/>
    <w:rsid w:val="00894B45"/>
    <w:rsid w:val="0089557C"/>
    <w:rsid w:val="008970A9"/>
    <w:rsid w:val="008A1651"/>
    <w:rsid w:val="008A1D69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6B48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0F2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A9C"/>
    <w:rsid w:val="00B23DCB"/>
    <w:rsid w:val="00B23FBA"/>
    <w:rsid w:val="00B2483A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2A73"/>
    <w:rsid w:val="00B431DC"/>
    <w:rsid w:val="00B453E7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B1445"/>
    <w:rsid w:val="00BB1CFF"/>
    <w:rsid w:val="00BB281D"/>
    <w:rsid w:val="00BB39E4"/>
    <w:rsid w:val="00BB4B5A"/>
    <w:rsid w:val="00BB69FE"/>
    <w:rsid w:val="00BB7431"/>
    <w:rsid w:val="00BB7C92"/>
    <w:rsid w:val="00BC070D"/>
    <w:rsid w:val="00BC0D87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FDB"/>
    <w:rsid w:val="00BF770A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30BF"/>
    <w:rsid w:val="00C7472F"/>
    <w:rsid w:val="00C74F78"/>
    <w:rsid w:val="00C75794"/>
    <w:rsid w:val="00C76E1F"/>
    <w:rsid w:val="00C7787A"/>
    <w:rsid w:val="00C82392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A6A"/>
    <w:rsid w:val="00CA6F7E"/>
    <w:rsid w:val="00CB02F6"/>
    <w:rsid w:val="00CB0DAA"/>
    <w:rsid w:val="00CB2299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6209"/>
    <w:rsid w:val="00CC6D9F"/>
    <w:rsid w:val="00CD019A"/>
    <w:rsid w:val="00CD2747"/>
    <w:rsid w:val="00CD2805"/>
    <w:rsid w:val="00CD2BB7"/>
    <w:rsid w:val="00CD392D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32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6715"/>
    <w:rsid w:val="00D369DC"/>
    <w:rsid w:val="00D37127"/>
    <w:rsid w:val="00D407AE"/>
    <w:rsid w:val="00D408D8"/>
    <w:rsid w:val="00D42BCD"/>
    <w:rsid w:val="00D43842"/>
    <w:rsid w:val="00D44A38"/>
    <w:rsid w:val="00D45BDF"/>
    <w:rsid w:val="00D4678B"/>
    <w:rsid w:val="00D47C12"/>
    <w:rsid w:val="00D50556"/>
    <w:rsid w:val="00D50662"/>
    <w:rsid w:val="00D51B56"/>
    <w:rsid w:val="00D51C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7AE"/>
    <w:rsid w:val="00E528FF"/>
    <w:rsid w:val="00E538AA"/>
    <w:rsid w:val="00E54474"/>
    <w:rsid w:val="00E55EA7"/>
    <w:rsid w:val="00E56F4D"/>
    <w:rsid w:val="00E57E62"/>
    <w:rsid w:val="00E61BFF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802"/>
    <w:rsid w:val="00E750FE"/>
    <w:rsid w:val="00E75DB7"/>
    <w:rsid w:val="00E77817"/>
    <w:rsid w:val="00E77D32"/>
    <w:rsid w:val="00E80633"/>
    <w:rsid w:val="00E82584"/>
    <w:rsid w:val="00E8342F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5477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C5D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CFE"/>
    <w:rsid w:val="00F45FEE"/>
    <w:rsid w:val="00F4780D"/>
    <w:rsid w:val="00F50219"/>
    <w:rsid w:val="00F53150"/>
    <w:rsid w:val="00F53C83"/>
    <w:rsid w:val="00F53EB0"/>
    <w:rsid w:val="00F56E0F"/>
    <w:rsid w:val="00F577D3"/>
    <w:rsid w:val="00F60451"/>
    <w:rsid w:val="00F606B4"/>
    <w:rsid w:val="00F619C1"/>
    <w:rsid w:val="00F64D2D"/>
    <w:rsid w:val="00F64DAD"/>
    <w:rsid w:val="00F65FCB"/>
    <w:rsid w:val="00F66430"/>
    <w:rsid w:val="00F6651F"/>
    <w:rsid w:val="00F66536"/>
    <w:rsid w:val="00F66B79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5623"/>
    <w:rsid w:val="00F76021"/>
    <w:rsid w:val="00F76F87"/>
    <w:rsid w:val="00F80956"/>
    <w:rsid w:val="00F8146C"/>
    <w:rsid w:val="00F8180D"/>
    <w:rsid w:val="00F81EE2"/>
    <w:rsid w:val="00F8290C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3603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F60"/>
    <w:rsid w:val="00FF05BE"/>
    <w:rsid w:val="00FF1E10"/>
    <w:rsid w:val="00FF37BF"/>
    <w:rsid w:val="00FF48AC"/>
    <w:rsid w:val="00FF56AE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DE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4-nfase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2</TotalTime>
  <Pages>14</Pages>
  <Words>1450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RENAN PORTELA JORGE</cp:lastModifiedBy>
  <cp:revision>2</cp:revision>
  <cp:lastPrinted>2020-11-23T21:46:00Z</cp:lastPrinted>
  <dcterms:created xsi:type="dcterms:W3CDTF">2023-02-27T11:47:00Z</dcterms:created>
  <dcterms:modified xsi:type="dcterms:W3CDTF">2023-02-27T11:47:00Z</dcterms:modified>
</cp:coreProperties>
</file>